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40B5" w:rsidRPr="00D07C12" w:rsidRDefault="001157DD" w:rsidP="002E5FB1">
      <w:pPr>
        <w:pStyle w:val="OSATitle"/>
      </w:pPr>
      <w:r w:rsidRPr="001157DD">
        <w:rPr>
          <w:noProof/>
        </w:rPr>
        <w:t>High-power self-mode-locked Pr:YLF visible lasers</w:t>
      </w:r>
    </w:p>
    <w:p w:rsidR="00FE40B5" w:rsidRPr="004F06BF" w:rsidRDefault="00BE4181" w:rsidP="004F06BF">
      <w:pPr>
        <w:pStyle w:val="OSAAuthor"/>
      </w:pPr>
      <w:r w:rsidRPr="00BE4181">
        <w:t>Saiyu Luo,</w:t>
      </w:r>
      <w:r w:rsidRPr="00BE4181">
        <w:rPr>
          <w:vertAlign w:val="superscript"/>
        </w:rPr>
        <w:t xml:space="preserve"> </w:t>
      </w:r>
      <w:r w:rsidRPr="001422FA">
        <w:rPr>
          <w:vertAlign w:val="superscript"/>
        </w:rPr>
        <w:t>1</w:t>
      </w:r>
      <w:r w:rsidRPr="004F06BF">
        <w:t xml:space="preserve"> </w:t>
      </w:r>
      <w:r w:rsidRPr="00BE4181">
        <w:t>Bin Xu,</w:t>
      </w:r>
      <w:r w:rsidRPr="00BE4181">
        <w:rPr>
          <w:vertAlign w:val="superscript"/>
        </w:rPr>
        <w:t xml:space="preserve"> </w:t>
      </w:r>
      <w:r w:rsidRPr="001422FA">
        <w:rPr>
          <w:vertAlign w:val="superscript"/>
        </w:rPr>
        <w:t>1</w:t>
      </w:r>
      <w:r w:rsidRPr="004F06BF">
        <w:t xml:space="preserve"> </w:t>
      </w:r>
      <w:r w:rsidRPr="00BE4181">
        <w:t>Huiying Xu,</w:t>
      </w:r>
      <w:r w:rsidRPr="00BE4181">
        <w:rPr>
          <w:vertAlign w:val="superscript"/>
        </w:rPr>
        <w:t xml:space="preserve"> </w:t>
      </w:r>
      <w:r w:rsidRPr="001422FA">
        <w:rPr>
          <w:vertAlign w:val="superscript"/>
        </w:rPr>
        <w:t>1</w:t>
      </w:r>
      <w:r w:rsidRPr="004F06BF">
        <w:t xml:space="preserve"> </w:t>
      </w:r>
      <w:r w:rsidRPr="00BE4181">
        <w:t>Zhiping Cai</w:t>
      </w:r>
      <w:r>
        <w:rPr>
          <w:rFonts w:hint="eastAsia"/>
          <w:vertAlign w:val="superscript"/>
          <w:lang w:eastAsia="zh-CN"/>
        </w:rPr>
        <w:t>1</w:t>
      </w:r>
      <w:r w:rsidRPr="001422FA">
        <w:rPr>
          <w:vertAlign w:val="superscript"/>
        </w:rPr>
        <w:t>,*</w:t>
      </w:r>
    </w:p>
    <w:p w:rsidR="00FE40B5" w:rsidRPr="00090E6C" w:rsidRDefault="00FE40B5" w:rsidP="00B42016">
      <w:pPr>
        <w:pStyle w:val="OSAAuthorAffliation"/>
      </w:pPr>
      <w:r w:rsidRPr="00090E6C">
        <w:rPr>
          <w:vertAlign w:val="superscript"/>
        </w:rPr>
        <w:t>1</w:t>
      </w:r>
      <w:r w:rsidR="003D47AA" w:rsidRPr="003D47AA">
        <w:t xml:space="preserve"> Department of Electronic Engineering, Xiamen University, Xiamen 361005, China</w:t>
      </w:r>
    </w:p>
    <w:p w:rsidR="00FE40B5" w:rsidRDefault="00FE40B5" w:rsidP="007D3E13">
      <w:pPr>
        <w:pStyle w:val="OSACorrespondingAuthorEmail"/>
      </w:pPr>
      <w:r w:rsidRPr="00090E6C">
        <w:t xml:space="preserve">*Corresponding author: </w:t>
      </w:r>
      <w:r w:rsidR="00456017" w:rsidRPr="00456017">
        <w:rPr>
          <w:rStyle w:val="a7"/>
        </w:rPr>
        <w:t>zpcai@xmu.edu.cn</w:t>
      </w:r>
    </w:p>
    <w:p w:rsidR="00FE40B5" w:rsidRDefault="00A445EF" w:rsidP="002E5FB1">
      <w:pPr>
        <w:pStyle w:val="OSAHistoryline"/>
      </w:pPr>
      <w:r>
        <w:t>Received XX Month</w:t>
      </w:r>
      <w:r w:rsidR="00FE40B5">
        <w:t xml:space="preserve"> XXXX; revised </w:t>
      </w:r>
      <w:r>
        <w:t xml:space="preserve">XX </w:t>
      </w:r>
      <w:r w:rsidR="00FE40B5">
        <w:t>M</w:t>
      </w:r>
      <w:r>
        <w:t>onth</w:t>
      </w:r>
      <w:r w:rsidR="000868B4">
        <w:t xml:space="preserve">, XXXX; accepted </w:t>
      </w:r>
      <w:r>
        <w:t>XX Month</w:t>
      </w:r>
      <w:r w:rsidR="00011C57">
        <w:t xml:space="preserve"> </w:t>
      </w:r>
      <w:r w:rsidR="00FE40B5">
        <w:t xml:space="preserve">XXXX; posted </w:t>
      </w:r>
      <w:r>
        <w:t xml:space="preserve">XX Month </w:t>
      </w:r>
      <w:r w:rsidR="00FE40B5">
        <w:t xml:space="preserve">XXXX (Doc. ID XXXXX); </w:t>
      </w:r>
      <w:r w:rsidR="00FE40B5" w:rsidRPr="001A2592">
        <w:t>published</w:t>
      </w:r>
      <w:r w:rsidR="00FE40B5">
        <w:t xml:space="preserve"> </w:t>
      </w:r>
      <w:r>
        <w:t>XX Month</w:t>
      </w:r>
      <w:r w:rsidR="00FE40B5">
        <w:t xml:space="preserve"> XXXX</w:t>
      </w:r>
    </w:p>
    <w:p w:rsidR="00AD35C2" w:rsidRDefault="00AD35C2" w:rsidP="00FE6109">
      <w:pPr>
        <w:pStyle w:val="OSABody"/>
      </w:pPr>
    </w:p>
    <w:p w:rsidR="00C92409" w:rsidRPr="00C92409" w:rsidRDefault="00C92409" w:rsidP="006050BC">
      <w:pPr>
        <w:pStyle w:val="10BodyIndent"/>
        <w:sectPr w:rsidR="00C92409" w:rsidRPr="00C92409" w:rsidSect="00856A89">
          <w:pgSz w:w="12240" w:h="15840" w:code="1"/>
          <w:pgMar w:top="1080" w:right="994" w:bottom="1267" w:left="994" w:header="720" w:footer="720" w:gutter="0"/>
          <w:cols w:space="720"/>
          <w:docGrid w:linePitch="360"/>
        </w:sectPr>
      </w:pPr>
    </w:p>
    <w:p w:rsidR="000868B4" w:rsidRPr="002D451F" w:rsidRDefault="00456017" w:rsidP="002E5FB1">
      <w:pPr>
        <w:pStyle w:val="OSAAbstract"/>
      </w:pPr>
      <w:r w:rsidRPr="00456017">
        <w:lastRenderedPageBreak/>
        <w:t>We demonstrate efficient self-mode-locked green and red lasers with repetition rate of tens and hundreds of MHz in a Pr:YLF crystal. Using double-end blue-diode-pumped geometry, more than 0.68 W average output power at 522 nm and more than 1.44 W at 639 nm are obtained, which are believed to be the highest average output power for mode locked praseodymium lasers operating in visible wavelength region.</w:t>
      </w:r>
      <w:r w:rsidR="000868B4">
        <w:t xml:space="preserve"> </w:t>
      </w:r>
      <w:r w:rsidR="000868B4" w:rsidRPr="002D451F">
        <w:t>© 201</w:t>
      </w:r>
      <w:r w:rsidR="00D41D04">
        <w:t>5</w:t>
      </w:r>
      <w:r w:rsidR="000868B4" w:rsidRPr="002D451F">
        <w:t xml:space="preserve"> Optical Society of America</w:t>
      </w:r>
    </w:p>
    <w:p w:rsidR="00A90FBE" w:rsidRDefault="00A90FBE" w:rsidP="002E5FB1">
      <w:pPr>
        <w:pStyle w:val="OCISCodes"/>
        <w:sectPr w:rsidR="00A90FBE" w:rsidSect="00856A89">
          <w:type w:val="continuous"/>
          <w:pgSz w:w="12240" w:h="15840" w:code="1"/>
          <w:pgMar w:top="1080" w:right="994" w:bottom="1267" w:left="994" w:header="720" w:footer="720" w:gutter="0"/>
          <w:cols w:space="446"/>
          <w:docGrid w:linePitch="360"/>
        </w:sectPr>
      </w:pPr>
    </w:p>
    <w:p w:rsidR="000868B4" w:rsidRPr="00CE0C3F" w:rsidRDefault="000868B4" w:rsidP="002E5FB1">
      <w:pPr>
        <w:pStyle w:val="OCISCodes"/>
      </w:pPr>
      <w:r w:rsidRPr="002D451F">
        <w:rPr>
          <w:b/>
        </w:rPr>
        <w:lastRenderedPageBreak/>
        <w:t xml:space="preserve">OCIS </w:t>
      </w:r>
      <w:r w:rsidR="00FB12D6" w:rsidRPr="002D451F">
        <w:rPr>
          <w:b/>
        </w:rPr>
        <w:t>codes</w:t>
      </w:r>
      <w:r w:rsidRPr="002D451F">
        <w:rPr>
          <w:b/>
        </w:rPr>
        <w:t>:</w:t>
      </w:r>
      <w:r w:rsidRPr="00CE0C3F">
        <w:t xml:space="preserve"> </w:t>
      </w:r>
      <w:r w:rsidR="00456017" w:rsidRPr="00456017">
        <w:t>(140.3580) Lasers, solid-state; (140.3480) Lasers, diode-pumped; (140.4050) Mode-locked lasers; (140.7300) Visible lasers; (190.3270) Kerr effect.</w:t>
      </w:r>
    </w:p>
    <w:p w:rsidR="000868B4" w:rsidRPr="00FC4F52" w:rsidRDefault="00A90FBE" w:rsidP="002E5FB1">
      <w:pPr>
        <w:pStyle w:val="DOI"/>
      </w:pPr>
      <w:r>
        <w:t>http://dx.doi.org/10.1364/</w:t>
      </w:r>
      <w:r w:rsidR="00D41D04">
        <w:t>AO</w:t>
      </w:r>
      <w:r w:rsidR="000868B4" w:rsidRPr="00A90FBE">
        <w:t>.99.099999</w:t>
      </w:r>
    </w:p>
    <w:p w:rsidR="00A90FBE" w:rsidRDefault="00A90FBE" w:rsidP="00FE6109">
      <w:pPr>
        <w:pStyle w:val="OSABody"/>
        <w:sectPr w:rsidR="00A90FBE" w:rsidSect="00856A89">
          <w:type w:val="continuous"/>
          <w:pgSz w:w="12240" w:h="15840" w:code="1"/>
          <w:pgMar w:top="1080" w:right="994" w:bottom="1267" w:left="994" w:header="720" w:footer="720" w:gutter="0"/>
          <w:cols w:space="446"/>
          <w:docGrid w:linePitch="360"/>
        </w:sectPr>
      </w:pPr>
    </w:p>
    <w:p w:rsidR="00CA6799" w:rsidRDefault="00CA6799" w:rsidP="00814955">
      <w:pPr>
        <w:pStyle w:val="12Head1"/>
      </w:pPr>
      <w:r>
        <w:lastRenderedPageBreak/>
        <w:t xml:space="preserve">1. </w:t>
      </w:r>
      <w:r w:rsidR="00A43D1E" w:rsidRPr="00A43D1E">
        <w:t>Introduction</w:t>
      </w:r>
    </w:p>
    <w:p w:rsidR="00A43D1E" w:rsidRPr="00A43D1E" w:rsidRDefault="00A43D1E" w:rsidP="006050BC">
      <w:pPr>
        <w:pStyle w:val="10BodyIndent"/>
      </w:pPr>
      <w:r w:rsidRPr="00A43D1E">
        <w:t>Mode-locking is one of the primary methods to obtain ultra-short laser pulses. Ultra-short pulses in the visible spectral region have many applications in various fields, especially industry and scientific research. For instance, in industry, compared with continuous-wave lasers, ultra-short visible lasers have much higher pulse peak powers as they output their energies in a very short time, leading to a useful application of bioanalysis [1]. In scientific research, high quality lasers sources such as mode-locked lasers or single frequency lasers in the visible spectral region are always desirable since they can be used to explore the energy-level properties of other laser materials or generate efficient down-conversion laser emissions.</w:t>
      </w:r>
    </w:p>
    <w:p w:rsidR="00A43D1E" w:rsidRPr="00A43D1E" w:rsidRDefault="00A43D1E" w:rsidP="0094557B">
      <w:pPr>
        <w:pStyle w:val="10BodyIndent"/>
        <w:ind w:firstLineChars="100" w:firstLine="172"/>
      </w:pPr>
      <w:r w:rsidRPr="00A43D1E">
        <w:t>Mode locking praseodymium laser</w:t>
      </w:r>
      <w:r w:rsidRPr="00A43D1E">
        <w:rPr>
          <w:rFonts w:hint="eastAsia"/>
        </w:rPr>
        <w:t xml:space="preserve"> </w:t>
      </w:r>
      <w:r w:rsidRPr="00A43D1E">
        <w:t>in the visible spectral region has been first realized in the middle of 1990s. The first mode-locked Pr:YLF visible lasers at 607 and 639 nm utilizing the Kerr-lensing effect and initiated by liquid saturable absorbers were realized in 1995 by introducing argon-ion lasers as the pump source [2]. For the two wavelengths, 18 mW and 34 mW was achieved with repetition rate of 125 MHz and pulse width of 9.7 ps and 8.5 ps, respectively. One year later, the first self-staring Kerr-lens mode locked laser at 607 nm with output power of 15 mW and pulses width of 15 ps was reported by using Pr:YLF as the gain media, which was also pumped by an argon-ion laser [3]. Shortly afterwards, the first and only, to our knowledge, sub-picosecond visible laser pulse based on Pr-doped laser materials was demonstrated using almost the same scheme by substituting SF10 for F2 as the dispersion compensator. 45 mW average power was obtained at the wavelength of 613 nm with an optical pulse width of 0.4 ps [4]. Almost ten years later, in 2014, with the help of highly efficient pump source, 2ω-OPSL, mode-locked Pr</w:t>
      </w:r>
      <w:r w:rsidRPr="00A43D1E">
        <w:rPr>
          <w:vertAlign w:val="superscript"/>
        </w:rPr>
        <w:t>3+</w:t>
      </w:r>
      <w:r w:rsidRPr="00A43D1E">
        <w:t xml:space="preserve"> solid-state laser at 640 nm was obtained by Gaponenko et al, with pulses duration of ∼18 ps and repetition rate of 85.6 MHz, based on semiconductor saturable absorber mirror (SESAM) [5]. The maximum averaged output power was only about 16 mW at an incident pump power of 3.75 W. Recently, Zhang et al. reported self-mode-locked Pr:GLF lasers at green, orange, </w:t>
      </w:r>
      <w:r w:rsidRPr="00A43D1E">
        <w:lastRenderedPageBreak/>
        <w:t>red and deep red with the repetition rates of 2.8 GHz, 3.1 GHz, 3.1 GHz, and 3.0 GHz, respectively [6]. For the red laser, the maximum output power reached 612 mW with the slope efficiency of 46.9% at 639 nm. The obtained pulse widths range from 53 ps to 74 ps, which were 5~7 times larger than previous work. Subsequently, researchers from the same group have reported passive mode-locking Pr:GLF lasers at 522, 608 and 639 nm with output powers of 10, 18 and 46 mW, respectively [7], with the help of two-dimensional photoelectric material MoS</w:t>
      </w:r>
      <w:r w:rsidRPr="00A43D1E">
        <w:rPr>
          <w:vertAlign w:val="subscript"/>
        </w:rPr>
        <w:t>2</w:t>
      </w:r>
      <w:r w:rsidRPr="00A43D1E">
        <w:t>. The achieved pulse widths were 25-55 ps with repetition rates of ~100 MHz. In addition, recently, Iijima et al. reported mode-locked Pr:YLF laser at 640 nm with a maximum averaged output power of 65 mW and a pulse width of 45 ps at a pulse repetition rate of 108 MHz [8].</w:t>
      </w:r>
    </w:p>
    <w:p w:rsidR="00A90FBE" w:rsidRDefault="00A43D1E" w:rsidP="0094557B">
      <w:pPr>
        <w:pStyle w:val="10BodyIndent"/>
        <w:ind w:firstLineChars="100" w:firstLine="172"/>
      </w:pPr>
      <w:r w:rsidRPr="00A43D1E">
        <w:t>All in all, owing to residual absorption brought by the additionally introduced optical elements, passive-mode-locking based on SESAMs and saturable absorbers have the disadvantages that the average output powers are limited. In contrast, self-mode-locking operations could achieve larger average output powers without extra intracavity loss. In this work, we presented efficient diode double-end pumped SML lasers at 639 and 522 nm, the average output power reached 1.44 and 0.68 W, respectively, which is the highest in all the praseodymium SML results in visible spectral region ever reported.</w:t>
      </w:r>
    </w:p>
    <w:p w:rsidR="000F01B6" w:rsidRDefault="00B33DAE" w:rsidP="000F01B6">
      <w:pPr>
        <w:pStyle w:val="12Head1"/>
      </w:pPr>
      <w:r>
        <w:rPr>
          <w:rFonts w:hint="eastAsia"/>
          <w:lang w:eastAsia="zh-CN"/>
        </w:rPr>
        <w:t>2</w:t>
      </w:r>
      <w:r w:rsidR="000F01B6">
        <w:t xml:space="preserve">. </w:t>
      </w:r>
      <w:r w:rsidR="000F01B6" w:rsidRPr="000F01B6">
        <w:t>Experimental Setup</w:t>
      </w:r>
    </w:p>
    <w:p w:rsidR="00C52F55" w:rsidRDefault="000F01B6" w:rsidP="006050BC">
      <w:pPr>
        <w:pStyle w:val="10BodyIndent"/>
      </w:pPr>
      <w:r w:rsidRPr="000F01B6">
        <w:t>Fig</w:t>
      </w:r>
      <w:r w:rsidRPr="000F01B6">
        <w:rPr>
          <w:rFonts w:hint="eastAsia"/>
        </w:rPr>
        <w:t>.</w:t>
      </w:r>
      <w:r w:rsidRPr="000F01B6">
        <w:t xml:space="preserve"> 1 depicts the experimental setup for the self-mode-locked Pr:YLF red laser using a six-mirror long cavity with a double-end pumping scheme. The two pump sources were both commercially available blue diode lasers with maximum output power of about 1.8 W and emitting peak wavelength of around 444 nm. Two focusing lenses, both with 50 mm focal length, were used to inject the pump beam into the laser crystal from the two sides, with average pump sizes of approximately 65 μm. </w:t>
      </w:r>
    </w:p>
    <w:p w:rsidR="00C52F55" w:rsidRDefault="000F01B6" w:rsidP="0094557B">
      <w:pPr>
        <w:pStyle w:val="10BodyIndent"/>
        <w:ind w:firstLineChars="100" w:firstLine="172"/>
      </w:pPr>
      <w:r w:rsidRPr="000F01B6">
        <w:t xml:space="preserve">The active medium was an </w:t>
      </w:r>
      <w:r w:rsidRPr="000F01B6">
        <w:rPr>
          <w:i/>
        </w:rPr>
        <w:t>a</w:t>
      </w:r>
      <w:r w:rsidRPr="000F01B6">
        <w:t xml:space="preserve">-cut and 0.2 at. % doped Pr:YLF crystal with a length of ~8 mm. Both end faces of the Pr:YLF crystal were polished and uncoated. The laser crystal was wrapped with indium foil </w:t>
      </w:r>
      <w:r w:rsidRPr="000F01B6">
        <w:lastRenderedPageBreak/>
        <w:t>to improve the thermal contact and mounted in a water-cooled copper holder. The water temperature was maintained around 18°C to eliminate thermal effect.</w:t>
      </w:r>
    </w:p>
    <w:p w:rsidR="00C52F55" w:rsidRPr="00D07C12" w:rsidRDefault="00C52F55" w:rsidP="00C52F55">
      <w:pPr>
        <w:pStyle w:val="19FigureCaption"/>
      </w:pPr>
      <w:r>
        <w:rPr>
          <w:noProof/>
          <w:lang w:eastAsia="zh-CN"/>
        </w:rPr>
        <w:drawing>
          <wp:inline distT="0" distB="0" distL="0" distR="0" wp14:anchorId="7D279BF4" wp14:editId="7396C816">
            <wp:extent cx="3082806" cy="113036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ca-2-5-472-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131096" cy="1148069"/>
                    </a:xfrm>
                    <a:prstGeom prst="rect">
                      <a:avLst/>
                    </a:prstGeom>
                    <a:noFill/>
                    <a:ln>
                      <a:noFill/>
                    </a:ln>
                  </pic:spPr>
                </pic:pic>
              </a:graphicData>
            </a:graphic>
          </wp:inline>
        </w:drawing>
      </w:r>
      <w:r w:rsidRPr="003335F7">
        <w:t xml:space="preserve"> </w:t>
      </w:r>
      <w:r w:rsidRPr="001B74F2">
        <w:t xml:space="preserve">Fig. 1.  </w:t>
      </w:r>
      <w:r w:rsidRPr="00C52F55">
        <w:t>Schematic of the self-mode-locked Pr:YLF red laser</w:t>
      </w:r>
      <w:r>
        <w:t>.</w:t>
      </w:r>
    </w:p>
    <w:p w:rsidR="000F01B6" w:rsidRPr="000F01B6" w:rsidRDefault="000F01B6" w:rsidP="0094557B">
      <w:pPr>
        <w:pStyle w:val="10BodyIndent"/>
        <w:ind w:firstLineChars="100" w:firstLine="172"/>
      </w:pPr>
      <w:r w:rsidRPr="000F01B6">
        <w:t xml:space="preserve">For red self-mode-locking, a complex six-mirror and a relatively simple three-mirror cavity was used during the experiments. As shown in Fig. 1, for the six-mirror cavity, IM1 and IM2 are plane mirrors and have high transmission (&gt;95%) at ~444 nm and high reflection (&gt;99.9%) at 639 and 522 nm. HR1-HR3 are all concave mirrors with curvature radii of 300 mm and have high-reflection coating of &gt;99.9% at 639 nm. The output coupler (OC) was a coated plane mirror with a transmission of 3.5% at 639 nm. The distance between IM1 and IM2 plus the distance between IM2 and HR1 equals ~300 mm. The distance between HR1 and HR2 and the distance between HR2 and HR3 were both around 600 mm. The distance between HR3 and OC was ~300 mm. Thus, the total cavity length was ~1.8 m. </w:t>
      </w:r>
    </w:p>
    <w:p w:rsidR="000F01B6" w:rsidRPr="000F01B6" w:rsidRDefault="000F01B6" w:rsidP="0094557B">
      <w:pPr>
        <w:pStyle w:val="10BodyIndent"/>
        <w:ind w:firstLineChars="100" w:firstLine="172"/>
      </w:pPr>
      <w:r w:rsidRPr="000F01B6">
        <w:t xml:space="preserve">A three-mirror cavity with a total length of about 0.3 m was also used to operate the red self-mode-locked Pr:YLF laser by removing the HR1-HR3 mirrors and at the same time replacing the OC with a curved one (300 mm of radius of curvature). </w:t>
      </w:r>
      <w:r w:rsidRPr="000F01B6">
        <w:rPr>
          <w:rFonts w:hint="eastAsia"/>
        </w:rPr>
        <w:t>T</w:t>
      </w:r>
      <w:r w:rsidRPr="000F01B6">
        <w:t xml:space="preserve">he curved OC </w:t>
      </w:r>
      <w:r w:rsidRPr="000F01B6">
        <w:rPr>
          <w:rFonts w:hint="eastAsia"/>
        </w:rPr>
        <w:t>has a</w:t>
      </w:r>
      <w:r w:rsidRPr="000F01B6">
        <w:t xml:space="preserve"> high-reflection coat</w:t>
      </w:r>
      <w:r w:rsidRPr="000F01B6">
        <w:rPr>
          <w:rFonts w:hint="eastAsia"/>
        </w:rPr>
        <w:t xml:space="preserve">ing of </w:t>
      </w:r>
      <w:r w:rsidRPr="000F01B6">
        <w:t>&gt;99.9%</w:t>
      </w:r>
      <w:r w:rsidRPr="000F01B6">
        <w:rPr>
          <w:rFonts w:hint="eastAsia"/>
        </w:rPr>
        <w:t>. Hence, i</w:t>
      </w:r>
      <w:r w:rsidRPr="000F01B6">
        <w:t>t needs to be mentioned here that the goal of this three-mirror cavity is just to confirm the self-mode-locked operation by altering the pulse repetition rate significantly. No suitable OC could be available during the experiments.</w:t>
      </w:r>
    </w:p>
    <w:p w:rsidR="00A43D1E" w:rsidRDefault="000F01B6" w:rsidP="006050BC">
      <w:pPr>
        <w:pStyle w:val="10BodyIndent"/>
      </w:pPr>
      <w:r w:rsidRPr="000F01B6">
        <w:t>For the 522 nm laser, only three-mirror cavity was used. The two input mirrors IM1 and IM2 have high transmission (&gt;95%) at pumping wavelength, high reflection (&gt;99.9%) at 522 nm and high transmission (&gt;60%) around 607 and 639 nm to suppress the high gain emissions at those wavelengths. The concave OC has a radius of curvature of 300 mm and transmission of 1.9% at 522 nm.</w:t>
      </w:r>
    </w:p>
    <w:p w:rsidR="006F28AD" w:rsidRDefault="00B33DAE" w:rsidP="006F28AD">
      <w:pPr>
        <w:pStyle w:val="12Head1"/>
      </w:pPr>
      <w:r>
        <w:rPr>
          <w:rFonts w:hint="eastAsia"/>
          <w:lang w:eastAsia="zh-CN"/>
        </w:rPr>
        <w:t>3</w:t>
      </w:r>
      <w:r w:rsidR="006F28AD">
        <w:t xml:space="preserve">. </w:t>
      </w:r>
      <w:r w:rsidR="007930EF" w:rsidRPr="007930EF">
        <w:t>Results and discussion</w:t>
      </w:r>
    </w:p>
    <w:p w:rsidR="000C6B17" w:rsidRPr="000C6B17" w:rsidRDefault="000C6B17" w:rsidP="006050BC">
      <w:pPr>
        <w:pStyle w:val="10BodyIndent"/>
      </w:pPr>
      <w:r w:rsidRPr="000C6B17">
        <w:t xml:space="preserve">Laser output powers for the two wavelengths are first reported in Fig. 2. For the six-mirror 1.8-m long cavity operating at 639 nm, a maximum average output power of about 1.44 W was extracted with a total laser slope efficiency of about 57.3% with respect to the absorbed pump power. For the three-mirror green self-mode-locked laser, a maximum average output power up to 0.68 W was obtained with slope efficiency of about 29.9%. </w:t>
      </w:r>
    </w:p>
    <w:p w:rsidR="000C6B17" w:rsidRPr="000C6B17" w:rsidRDefault="000C6B17" w:rsidP="0094557B">
      <w:pPr>
        <w:pStyle w:val="10BodyIndent"/>
        <w:ind w:firstLineChars="100" w:firstLine="172"/>
      </w:pPr>
      <w:r w:rsidRPr="000C6B17">
        <w:t xml:space="preserve">It should be pointed out that the pump power was injected into the laser crystal one by one. That is to say, the left-side pump source was first used with output power increasing from zero to maximum, and then the right-side pump source was started. This could explain the output power characteristics of the red and green laser, as shown in Fig. </w:t>
      </w:r>
      <w:r w:rsidRPr="000C6B17">
        <w:rPr>
          <w:rFonts w:hint="eastAsia"/>
        </w:rPr>
        <w:t>2 that there are slow increasing areas starting from about 1.4 W of absorbed pump power, which corresponded to the start-up of the right-side pump source. In fact, t</w:t>
      </w:r>
      <w:r w:rsidRPr="000C6B17">
        <w:t>he introduction of the right</w:t>
      </w:r>
      <w:r w:rsidRPr="000C6B17">
        <w:rPr>
          <w:rFonts w:hint="eastAsia"/>
        </w:rPr>
        <w:t xml:space="preserve">-side </w:t>
      </w:r>
      <w:r w:rsidRPr="000C6B17">
        <w:t xml:space="preserve">pump </w:t>
      </w:r>
      <w:r w:rsidRPr="000C6B17">
        <w:rPr>
          <w:rFonts w:hint="eastAsia"/>
        </w:rPr>
        <w:t xml:space="preserve">source </w:t>
      </w:r>
      <w:r w:rsidRPr="000C6B17">
        <w:t>increase</w:t>
      </w:r>
      <w:r w:rsidRPr="000C6B17">
        <w:rPr>
          <w:rFonts w:hint="eastAsia"/>
        </w:rPr>
        <w:t>d</w:t>
      </w:r>
      <w:r w:rsidRPr="000C6B17">
        <w:t xml:space="preserve"> the pump </w:t>
      </w:r>
      <w:r w:rsidRPr="000C6B17">
        <w:rPr>
          <w:rFonts w:hint="eastAsia"/>
        </w:rPr>
        <w:t xml:space="preserve">power absolutely, but also increased the pump </w:t>
      </w:r>
      <w:r w:rsidRPr="000C6B17">
        <w:t>volume</w:t>
      </w:r>
      <w:r w:rsidRPr="000C6B17">
        <w:rPr>
          <w:rFonts w:hint="eastAsia"/>
        </w:rPr>
        <w:t xml:space="preserve"> inside the laser crystal.</w:t>
      </w:r>
      <w:r w:rsidRPr="000C6B17">
        <w:t xml:space="preserve"> As a result, </w:t>
      </w:r>
      <w:r w:rsidRPr="000C6B17">
        <w:rPr>
          <w:rFonts w:hint="eastAsia"/>
        </w:rPr>
        <w:t xml:space="preserve">it led to the decrease of average pump intensity, and therefore the </w:t>
      </w:r>
      <w:r w:rsidRPr="000C6B17">
        <w:t>standstill</w:t>
      </w:r>
      <w:r w:rsidRPr="000C6B17">
        <w:rPr>
          <w:rFonts w:hint="eastAsia"/>
        </w:rPr>
        <w:t xml:space="preserve"> of the output power. </w:t>
      </w:r>
    </w:p>
    <w:p w:rsidR="000C6B17" w:rsidRPr="000C6B17" w:rsidRDefault="000C6B17" w:rsidP="00B33DAE">
      <w:pPr>
        <w:pStyle w:val="10BodyIndent"/>
        <w:ind w:firstLineChars="100" w:firstLine="172"/>
      </w:pPr>
      <w:r w:rsidRPr="000C6B17">
        <w:lastRenderedPageBreak/>
        <w:t xml:space="preserve">The self-mode-locked 639 nm laser spectrum is shown in Fig. 3, registered by Hewlett Packard 8560E Series Optical Spectrum Analyzer with a resolution of 0.08 nm under maximum pump power. The center wavelength was 639.4 nm, and the spectral width (FWHM) was measured to be 0.39 nm. </w:t>
      </w:r>
    </w:p>
    <w:p w:rsidR="000C6B17" w:rsidRDefault="000C6B17" w:rsidP="006050BC">
      <w:pPr>
        <w:pStyle w:val="10BodyIndent"/>
      </w:pPr>
      <w:r w:rsidRPr="000C6B17">
        <w:drawing>
          <wp:inline distT="0" distB="0" distL="0" distR="0" wp14:anchorId="50798635" wp14:editId="611E7379">
            <wp:extent cx="2355012" cy="1743892"/>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rticle-self-mode-locking-Pr-YLF\Graphics\Input-Outpu relationship.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359661" cy="1747334"/>
                    </a:xfrm>
                    <a:prstGeom prst="rect">
                      <a:avLst/>
                    </a:prstGeom>
                    <a:noFill/>
                    <a:ln>
                      <a:noFill/>
                    </a:ln>
                  </pic:spPr>
                </pic:pic>
              </a:graphicData>
            </a:graphic>
          </wp:inline>
        </w:drawing>
      </w:r>
    </w:p>
    <w:p w:rsidR="006050BC" w:rsidRPr="00D07C12" w:rsidRDefault="006050BC" w:rsidP="006050BC">
      <w:pPr>
        <w:pStyle w:val="19FigureCaption"/>
      </w:pPr>
      <w:r w:rsidRPr="001B74F2">
        <w:t xml:space="preserve">Fig. </w:t>
      </w:r>
      <w:r>
        <w:rPr>
          <w:rFonts w:hint="eastAsia"/>
          <w:lang w:eastAsia="zh-CN"/>
        </w:rPr>
        <w:t>2</w:t>
      </w:r>
      <w:r w:rsidRPr="001B74F2">
        <w:t xml:space="preserve">.  </w:t>
      </w:r>
      <w:r w:rsidRPr="000C6B17">
        <w:rPr>
          <w:rFonts w:eastAsia="Malgun Gothic"/>
        </w:rPr>
        <w:t>Self-mode-locked laser performance of the ~1.8 m cavity 639 nm (red) and ~0.3 m 522 nm (green) laser operations</w:t>
      </w:r>
      <w:r>
        <w:t>.</w:t>
      </w:r>
    </w:p>
    <w:p w:rsidR="000C6B17" w:rsidRDefault="000C6B17" w:rsidP="006050BC">
      <w:pPr>
        <w:pStyle w:val="10BodyIndent"/>
        <w:ind w:firstLine="180"/>
      </w:pPr>
      <w:r w:rsidRPr="000C6B17">
        <w:drawing>
          <wp:inline distT="0" distB="0" distL="0" distR="0" wp14:anchorId="6840C917" wp14:editId="186F52EC">
            <wp:extent cx="2561848" cy="19319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rticle-self-mode-locking-Pr-YLF\Graphics\wavelength\wavelength_.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561848" cy="1931955"/>
                    </a:xfrm>
                    <a:prstGeom prst="rect">
                      <a:avLst/>
                    </a:prstGeom>
                    <a:noFill/>
                    <a:ln>
                      <a:noFill/>
                    </a:ln>
                  </pic:spPr>
                </pic:pic>
              </a:graphicData>
            </a:graphic>
          </wp:inline>
        </w:drawing>
      </w:r>
    </w:p>
    <w:p w:rsidR="006050BC" w:rsidRPr="00D07C12" w:rsidRDefault="006050BC" w:rsidP="006050BC">
      <w:pPr>
        <w:pStyle w:val="19FigureCaption"/>
      </w:pPr>
      <w:r w:rsidRPr="001B74F2">
        <w:t xml:space="preserve">Fig. </w:t>
      </w:r>
      <w:r>
        <w:rPr>
          <w:rFonts w:hint="eastAsia"/>
          <w:lang w:eastAsia="zh-CN"/>
        </w:rPr>
        <w:t>3</w:t>
      </w:r>
      <w:r w:rsidRPr="001B74F2">
        <w:t xml:space="preserve">.  </w:t>
      </w:r>
      <w:r w:rsidRPr="006050BC">
        <w:rPr>
          <w:rFonts w:eastAsia="Malgun Gothic"/>
        </w:rPr>
        <w:t>Optical spectrum of the self-mode-locked Pr:YLF laser for 639 nm at cavity length of ~1.8 m measured at the maximum pump power.</w:t>
      </w:r>
    </w:p>
    <w:p w:rsidR="006050BC" w:rsidRPr="000C6B17" w:rsidRDefault="000C6B17" w:rsidP="00B33DAE">
      <w:pPr>
        <w:pStyle w:val="10BodyIndent"/>
        <w:ind w:firstLineChars="100" w:firstLine="172"/>
      </w:pPr>
      <w:r w:rsidRPr="000C6B17">
        <w:t>The mode-locked pulses trains were detected by a free space high sensitivity PIN photo detector unit (Menlo Systems, Inc. FPD310-FV with rise time 0.7 ns), whose output signal was connected to a digital mixed signal oscilloscope (Tektronix MSO 3054) with 500 MHz electrical bandwidth and a sampling interval of 0.4 ns. Fig. 4 shows the measured pulse train for the self-mode-locking operated at the wavelength of 639 and 522 nm. The figures on the left side of Fig. 4, i.e. Fig. 4 (a-c), are the ones with time span of 200 ns, and the figures on the right side of Fig. 4 are the ones with time span of 40 μs. The stable mode-lock oscillation could be maintained for several hours during the laser experiments.</w:t>
      </w:r>
    </w:p>
    <w:p w:rsidR="000C6B17" w:rsidRDefault="000C6B17" w:rsidP="006050BC">
      <w:pPr>
        <w:pStyle w:val="10BodyIndent"/>
        <w:ind w:firstLine="180"/>
      </w:pPr>
      <w:r w:rsidRPr="000C6B17">
        <w:drawing>
          <wp:inline distT="0" distB="0" distL="0" distR="0" wp14:anchorId="01CCD9DE" wp14:editId="2ACEBA9E">
            <wp:extent cx="3121780" cy="1388714"/>
            <wp:effectExtent l="0" t="0" r="2540" b="2540"/>
            <wp:docPr id="4" name="图片 4" descr="E:\article-self-mode-locking-Pr-YLF\Graphics\sequence\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rticle-self-mode-locking-Pr-YLF\Graphics\sequence\tota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9524" cy="1405504"/>
                    </a:xfrm>
                    <a:prstGeom prst="rect">
                      <a:avLst/>
                    </a:prstGeom>
                    <a:noFill/>
                    <a:ln>
                      <a:noFill/>
                    </a:ln>
                  </pic:spPr>
                </pic:pic>
              </a:graphicData>
            </a:graphic>
          </wp:inline>
        </w:drawing>
      </w:r>
    </w:p>
    <w:p w:rsidR="000C6B17" w:rsidRPr="000C6B17" w:rsidRDefault="006050BC" w:rsidP="006050BC">
      <w:pPr>
        <w:pStyle w:val="19FigureCaption"/>
      </w:pPr>
      <w:r w:rsidRPr="001B74F2">
        <w:t xml:space="preserve">Fig. </w:t>
      </w:r>
      <w:r>
        <w:rPr>
          <w:rFonts w:hint="eastAsia"/>
          <w:lang w:eastAsia="zh-CN"/>
        </w:rPr>
        <w:t>4</w:t>
      </w:r>
      <w:r w:rsidRPr="001B74F2">
        <w:t xml:space="preserve">.  </w:t>
      </w:r>
      <w:r w:rsidRPr="000C6B17">
        <w:t xml:space="preserve">Output pulse trains of the self-mode-locked lasers operating at the wavelength of 639 and 522 nm with a cavity length of ~0.3 m ((a), </w:t>
      </w:r>
      <w:r w:rsidRPr="000C6B17">
        <w:lastRenderedPageBreak/>
        <w:t>(b), (d), (e)) and ~1.8 m ((c), (f)) in time span of 200 ns ((a), (b), (c)) and 40 μs ((d), (e), (f)).</w:t>
      </w:r>
    </w:p>
    <w:p w:rsidR="000C6B17" w:rsidRPr="000C6B17" w:rsidRDefault="000C6B17" w:rsidP="00B33DAE">
      <w:pPr>
        <w:pStyle w:val="10BodyIndent"/>
        <w:ind w:firstLineChars="100" w:firstLine="172"/>
      </w:pPr>
      <w:r w:rsidRPr="000C6B17">
        <w:t>The radio-frequency (RF) spectra of the mode-locking outputs are shown in Fig. 5, using RF spectrum analyzer (GωINSTEK, GSP-930) with a bandwidth of 3.0 GHz. As depicted in Fig. 5(a) and (b), fundamental beat notes of 495 and 493 MHz were registered for the three-mirror cavity operating at 522 and 639 nm, indicating effective cavity lengths of about 303 and 304 mm when the cavities were optimized for the maximum output power. Fig. 5(c) shows the fundamental beat note of 83 MHz for the six-mirror cavity operating at 639 nm, corresponding to a cavity length of about 1805 mm. The detail of the fundamental beat notes are shown in Fig. 6 with RBW of 10 Hz.  For the 522 nm green laser, as Fig. 6 (a) shown, the extinction ratio is about 49 dBm. For the 639 nm red laser, the extinction ratios are better than 48 and 55 dBm, respectively for the 0.3 m (Fig. 6(b)) and 1.8 m (Fig. 6(c)) laser cavities. The high contrast and the absence of modulations in the wide span are evidences of a very stable and clean mode-locked operation of the Pr:YLF oscillator.</w:t>
      </w:r>
    </w:p>
    <w:p w:rsidR="000C6B17" w:rsidRDefault="000C6B17" w:rsidP="006050BC">
      <w:pPr>
        <w:pStyle w:val="10BodyIndent"/>
        <w:ind w:firstLine="180"/>
      </w:pPr>
      <w:r w:rsidRPr="000C6B17">
        <w:drawing>
          <wp:inline distT="0" distB="0" distL="0" distR="0" wp14:anchorId="57DA163E" wp14:editId="64942702">
            <wp:extent cx="3195742" cy="2215403"/>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aiyu\article-self-mode-locking-Pr-YLF\Graphics\frequency analysis\frequency analysis.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195742" cy="2215403"/>
                    </a:xfrm>
                    <a:prstGeom prst="rect">
                      <a:avLst/>
                    </a:prstGeom>
                    <a:noFill/>
                    <a:ln w="9525">
                      <a:noFill/>
                      <a:miter lim="800000"/>
                      <a:headEnd/>
                      <a:tailEnd/>
                    </a:ln>
                  </pic:spPr>
                </pic:pic>
              </a:graphicData>
            </a:graphic>
          </wp:inline>
        </w:drawing>
      </w:r>
    </w:p>
    <w:p w:rsidR="006050BC" w:rsidRPr="000C6B17" w:rsidRDefault="006050BC" w:rsidP="006050BC">
      <w:pPr>
        <w:pStyle w:val="19FigureCaption"/>
      </w:pPr>
      <w:r w:rsidRPr="001B74F2">
        <w:t xml:space="preserve">Fig. </w:t>
      </w:r>
      <w:r>
        <w:rPr>
          <w:rFonts w:hint="eastAsia"/>
          <w:lang w:eastAsia="zh-CN"/>
        </w:rPr>
        <w:t>5</w:t>
      </w:r>
      <w:r w:rsidRPr="001B74F2">
        <w:t xml:space="preserve">.  </w:t>
      </w:r>
      <w:r w:rsidR="000C6B17" w:rsidRPr="006050BC">
        <w:rPr>
          <w:rFonts w:eastAsia="Malgun Gothic"/>
        </w:rPr>
        <w:t>Radio-frequency spectra of the self-mode-locked lasers operating at the wavelength of 522 nm and 639 nm with a cavity length of ~0.3 m ((a), (b)) and ~1.8 m ((c)) at a resolution of 1 MHz.</w:t>
      </w:r>
    </w:p>
    <w:p w:rsidR="000C6B17" w:rsidRPr="000C6B17" w:rsidRDefault="000C6B17" w:rsidP="006050BC">
      <w:pPr>
        <w:pStyle w:val="10BodyIndent"/>
        <w:ind w:firstLine="180"/>
      </w:pPr>
      <w:r w:rsidRPr="000C6B17">
        <w:drawing>
          <wp:inline distT="0" distB="0" distL="0" distR="0" wp14:anchorId="22A95371" wp14:editId="54F2D61D">
            <wp:extent cx="3119285" cy="2107521"/>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rticle-self-mode-locking-Pr-YLF\Graphics\frequency analysis\detail.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125932" cy="2112012"/>
                    </a:xfrm>
                    <a:prstGeom prst="rect">
                      <a:avLst/>
                    </a:prstGeom>
                    <a:noFill/>
                    <a:ln>
                      <a:noFill/>
                    </a:ln>
                  </pic:spPr>
                </pic:pic>
              </a:graphicData>
            </a:graphic>
          </wp:inline>
        </w:drawing>
      </w:r>
    </w:p>
    <w:p w:rsidR="006050BC" w:rsidRPr="00D07C12" w:rsidRDefault="006050BC" w:rsidP="006050BC">
      <w:pPr>
        <w:pStyle w:val="19FigureCaption"/>
      </w:pPr>
      <w:r w:rsidRPr="001B74F2">
        <w:t xml:space="preserve">Fig. </w:t>
      </w:r>
      <w:r>
        <w:rPr>
          <w:rFonts w:hint="eastAsia"/>
          <w:lang w:eastAsia="zh-CN"/>
        </w:rPr>
        <w:t>6</w:t>
      </w:r>
      <w:r w:rsidRPr="001B74F2">
        <w:t xml:space="preserve">.  </w:t>
      </w:r>
      <w:r w:rsidRPr="000C6B17">
        <w:t>Radio-frequency spectra of the self-mode-locked lasers operating at the wavelength of 522 nm and 639 nm with a cavity length of ~0.3 m ((a), (b)) and ~1.8 m ((c)) at a bandwidth of 3 kHz and resolution of 10 Hz</w:t>
      </w:r>
      <w:r>
        <w:t>.</w:t>
      </w:r>
    </w:p>
    <w:p w:rsidR="00A43D1E" w:rsidRPr="000C6B17" w:rsidRDefault="000C6B17" w:rsidP="006050BC">
      <w:pPr>
        <w:pStyle w:val="10BodyIndent"/>
        <w:ind w:firstLineChars="100" w:firstLine="172"/>
      </w:pPr>
      <w:r w:rsidRPr="000C6B17">
        <w:t xml:space="preserve">It deserves noting that once the lasing threshold is reached by appropriately adjusting the laser cavity, the laser system steps into a stable mode-locked operation instantaneously, with no need of any </w:t>
      </w:r>
      <w:r w:rsidRPr="000C6B17">
        <w:lastRenderedPageBreak/>
        <w:t>mechanical perturbation. The locking mechanism is presumed to be the Kerr effect. Bai et al. [9] proposed a novel self-mode-locking mechanism in narrowband lasers based on the analysis of the gain-line splitting induced by an intra-cavity laser field.</w:t>
      </w:r>
    </w:p>
    <w:p w:rsidR="00B33DAE" w:rsidRDefault="00B33DAE" w:rsidP="00B33DAE">
      <w:pPr>
        <w:pStyle w:val="12Head1"/>
      </w:pPr>
      <w:r>
        <w:rPr>
          <w:rFonts w:hint="eastAsia"/>
          <w:lang w:eastAsia="zh-CN"/>
        </w:rPr>
        <w:t>4</w:t>
      </w:r>
      <w:r>
        <w:t xml:space="preserve">. </w:t>
      </w:r>
      <w:r w:rsidRPr="00B33DAE">
        <w:t>Conclusion</w:t>
      </w:r>
    </w:p>
    <w:p w:rsidR="00CA3560" w:rsidRDefault="00B33DAE" w:rsidP="006050BC">
      <w:pPr>
        <w:pStyle w:val="10BodyIndent"/>
      </w:pPr>
      <w:r w:rsidRPr="00B33DAE">
        <w:t>In this paper, efficient tens and hundreds of MHz self-mode-locked green and red lasers in a Pr:YLF crystal with three-mirror and six-mirror cavities using a double-end-diode-pumped structure without the need of any additional components was demonstrated. Thanks to the double-end pumped scheme, with an absorbed pump power of ~2.8 W, more than 0.68 W average output power operating in the cw mode locked state with a slope efficiency of 29.9% with respect to the absorbed pump power for 522 nm green laser and more than 1.44 W with a slope efficiency of 57.3% for 639 nm red laser were obtained. The output pulse trains and power spectrums demonstrate steady mode-locked operations at the maximum output power for hours. The spectral width (FWHM) of the 639 nm self-mode-locked operation with an effective cavity length of 1.61 m w</w:t>
      </w:r>
      <w:bookmarkStart w:id="0" w:name="_GoBack"/>
      <w:bookmarkEnd w:id="0"/>
      <w:r w:rsidRPr="00B33DAE">
        <w:t>as measured to be 0.39 nm.</w:t>
      </w:r>
    </w:p>
    <w:p w:rsidR="009D17AF" w:rsidRDefault="009D17AF" w:rsidP="009D17AF">
      <w:pPr>
        <w:pStyle w:val="OSABody"/>
      </w:pPr>
      <w:r w:rsidRPr="00AE5BD9">
        <w:rPr>
          <w:b/>
        </w:rPr>
        <w:t>Funding</w:t>
      </w:r>
      <w:r w:rsidR="00D02796">
        <w:rPr>
          <w:b/>
        </w:rPr>
        <w:t xml:space="preserve"> Infor</w:t>
      </w:r>
      <w:r w:rsidR="00E32386">
        <w:rPr>
          <w:b/>
        </w:rPr>
        <w:t>m</w:t>
      </w:r>
      <w:r w:rsidR="00D02796">
        <w:rPr>
          <w:b/>
        </w:rPr>
        <w:t>a</w:t>
      </w:r>
      <w:r w:rsidR="00E32386">
        <w:rPr>
          <w:b/>
        </w:rPr>
        <w:t>tion</w:t>
      </w:r>
      <w:r w:rsidRPr="00C74E2F">
        <w:rPr>
          <w:b/>
        </w:rPr>
        <w:t>.</w:t>
      </w:r>
      <w:r>
        <w:t xml:space="preserve">  </w:t>
      </w:r>
      <w:r w:rsidR="00564198" w:rsidRPr="00564198">
        <w:t>National Natural Science Foundation of China (61275050, 61575164)</w:t>
      </w:r>
    </w:p>
    <w:p w:rsidR="00E94621" w:rsidRPr="0035356C" w:rsidRDefault="00BA4276" w:rsidP="0035356C">
      <w:pPr>
        <w:pStyle w:val="12Head1"/>
      </w:pPr>
      <w:r w:rsidRPr="0035356C">
        <w:t>References</w:t>
      </w:r>
    </w:p>
    <w:p w:rsidR="00321891" w:rsidRDefault="00321891" w:rsidP="00321891">
      <w:pPr>
        <w:pStyle w:val="20Reference"/>
        <w:numPr>
          <w:ilvl w:val="0"/>
          <w:numId w:val="22"/>
        </w:numPr>
        <w:ind w:left="215" w:hanging="215"/>
      </w:pPr>
      <w:r>
        <w:t xml:space="preserve"> </w:t>
      </w:r>
      <w:r>
        <w:t>B. S. Edwards, J. S. Zhu, J. Chen, M. B. Carter, D. M. Thal, J. J.G. Tesmer, S. W. Graves,</w:t>
      </w:r>
      <w:r w:rsidRPr="00321891">
        <w:t xml:space="preserve"> </w:t>
      </w:r>
      <w:r w:rsidRPr="00DC7E4B">
        <w:t>and</w:t>
      </w:r>
      <w:r>
        <w:t xml:space="preserve"> L. A. Sklar, “Cluster Cytometry for High-Capacity Bioanalysis”, Cytometry Part A, 81A: 419-429 (2012).</w:t>
      </w:r>
    </w:p>
    <w:p w:rsidR="00321891" w:rsidRDefault="00321891" w:rsidP="00321891">
      <w:pPr>
        <w:pStyle w:val="20Reference"/>
        <w:numPr>
          <w:ilvl w:val="0"/>
          <w:numId w:val="22"/>
        </w:numPr>
        <w:ind w:left="215" w:hanging="215"/>
      </w:pPr>
      <w:r>
        <w:t>S. Ruan, B. H. T. Chai, J. M. Sutherland, P. M. W. French, and J. R. Taylor, “Kerr-lens mode-locked visible transitions of a Pr:YLF laser,” Opt. Lett. 20, 1041-1043 (1995).</w:t>
      </w:r>
    </w:p>
    <w:p w:rsidR="00321891" w:rsidRDefault="00321891" w:rsidP="00321891">
      <w:pPr>
        <w:pStyle w:val="20Reference"/>
        <w:numPr>
          <w:ilvl w:val="0"/>
          <w:numId w:val="22"/>
        </w:numPr>
        <w:ind w:left="215" w:hanging="215"/>
      </w:pPr>
      <w:r>
        <w:t>Y. P. Tong, A. V. Shestakov, B. H. T. Chai, J. M. Sutherland, P. M. W. French, and J. R. Taylor, “Self-starting Kerr-lens mode-locked femtosecond Cr4+:YAG and picosecond Pr3+:YLF solid-state lasers,” Opt. Lett. 21, 644-646 (1996).</w:t>
      </w:r>
    </w:p>
    <w:p w:rsidR="00321891" w:rsidRDefault="00321891" w:rsidP="00321891">
      <w:pPr>
        <w:pStyle w:val="20Reference"/>
        <w:numPr>
          <w:ilvl w:val="0"/>
          <w:numId w:val="22"/>
        </w:numPr>
        <w:ind w:left="215" w:hanging="215"/>
      </w:pPr>
      <w:r>
        <w:t>J. M. Sutherland, P. M. W. French, and J. R. Taylor, “Visible continuous-wave laser transitions in Pr3+:YLF and femtosecond pulse generation,” Opt. Lett. 21, 797-799 (1996).</w:t>
      </w:r>
    </w:p>
    <w:p w:rsidR="00321891" w:rsidRDefault="00321891" w:rsidP="00321891">
      <w:pPr>
        <w:pStyle w:val="20Reference"/>
        <w:numPr>
          <w:ilvl w:val="0"/>
          <w:numId w:val="22"/>
        </w:numPr>
        <w:ind w:left="215" w:hanging="215"/>
      </w:pPr>
      <w:r>
        <w:t>M. Gaponenko, P. W. Metz, A. Härkönen, A. Heuer, T. Leinonen, M. Guina, T. Südmeyer, G. Huber, and C. Kränkel, “SESAM mode-locked red praseodymium laser,” Opt. Lett. 39(24), 6939 (2014).</w:t>
      </w:r>
    </w:p>
    <w:p w:rsidR="00321891" w:rsidRDefault="00321891" w:rsidP="00321891">
      <w:pPr>
        <w:pStyle w:val="20Reference"/>
        <w:numPr>
          <w:ilvl w:val="0"/>
          <w:numId w:val="22"/>
        </w:numPr>
        <w:ind w:left="215" w:hanging="215"/>
      </w:pPr>
      <w:r>
        <w:t>Y. X. Zhang, H. H. Yu, H. J. Zhang, A. D. Lieto, M. R. Tonelli, and J. Y. Wang, “Laser-diode pumped self-mode-locked praseodymium visible lasers with multi-gigahertz repetition rate,” Opt. Lett. 41(12), 2692(2016).</w:t>
      </w:r>
    </w:p>
    <w:p w:rsidR="00321891" w:rsidRDefault="00321891" w:rsidP="00321891">
      <w:pPr>
        <w:pStyle w:val="20Reference"/>
        <w:numPr>
          <w:ilvl w:val="0"/>
          <w:numId w:val="22"/>
        </w:numPr>
        <w:ind w:left="215" w:hanging="215"/>
      </w:pPr>
      <w:r>
        <w:t>Y. X. Zhang, H. H. Yu, R. Zhang, G. Zhao, H. J. Zhang, Y. X. Chen, L. M. Mei, M. R. Tonelli, and J. Y. Wang, “Broadband atomic-layer MoS2 optical modulators for ultrafast pulse generations in the visible range”. Opt. Lett. 42(3), 547 (2017).</w:t>
      </w:r>
    </w:p>
    <w:p w:rsidR="00321891" w:rsidRDefault="00321891" w:rsidP="00321891">
      <w:pPr>
        <w:pStyle w:val="20Reference"/>
        <w:numPr>
          <w:ilvl w:val="0"/>
          <w:numId w:val="22"/>
        </w:numPr>
        <w:ind w:left="215" w:hanging="215"/>
      </w:pPr>
      <w:r>
        <w:t>K. Iijima, R. Kariyama, H. Tanaka, and F. Kannari, “Pr3+:YLF mode-locked laser at 640 nm directly pumped by InGaN-diode lasers,” Applied Optics 55(28), 7782 (2016).</w:t>
      </w:r>
    </w:p>
    <w:p w:rsidR="00321891" w:rsidRPr="00DC7E4B" w:rsidRDefault="00321891" w:rsidP="00321891">
      <w:pPr>
        <w:pStyle w:val="20Reference"/>
        <w:numPr>
          <w:ilvl w:val="0"/>
          <w:numId w:val="22"/>
        </w:numPr>
        <w:ind w:left="215" w:hanging="215"/>
      </w:pPr>
      <w:r>
        <w:t>Y. X. Bai, S. S. Chen, Z. J. Wang, and G. Q. Zhang. “Novel self-mode-locking mechanism in narrow-band lasers,” Appl. Phys. Lett. 63(19), 2597 (1993).</w:t>
      </w:r>
    </w:p>
    <w:sectPr w:rsidR="00321891" w:rsidRPr="00DC7E4B" w:rsidSect="00856A89">
      <w:type w:val="continuous"/>
      <w:pgSz w:w="12240" w:h="15840" w:code="1"/>
      <w:pgMar w:top="1080" w:right="994" w:bottom="1267" w:left="994" w:header="720" w:footer="720" w:gutter="0"/>
      <w:cols w:num="2" w:space="446"/>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6601" w:rsidRPr="00A81FCC" w:rsidRDefault="00806601" w:rsidP="00A81FCC">
      <w:r>
        <w:separator/>
      </w:r>
    </w:p>
  </w:endnote>
  <w:endnote w:type="continuationSeparator" w:id="0">
    <w:p w:rsidR="00806601" w:rsidRPr="00A81FCC" w:rsidRDefault="00806601" w:rsidP="00A81F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AdvOTdbe06fba">
    <w:panose1 w:val="00000000000000000000"/>
    <w:charset w:val="00"/>
    <w:family w:val="roman"/>
    <w:notTrueType/>
    <w:pitch w:val="default"/>
    <w:sig w:usb0="00000003" w:usb1="00000000" w:usb2="00000000" w:usb3="00000000" w:csb0="00000001" w:csb1="00000000"/>
  </w:font>
  <w:font w:name="AdvOT9cb306be.B">
    <w:altName w:val="Arial"/>
    <w:panose1 w:val="00000000000000000000"/>
    <w:charset w:val="00"/>
    <w:family w:val="swiss"/>
    <w:notTrueType/>
    <w:pitch w:val="default"/>
    <w:sig w:usb0="00000003" w:usb1="00000000" w:usb2="00000000" w:usb3="00000000" w:csb0="00000001" w:csb1="00000000"/>
  </w:font>
  <w:font w:name="AdvOT8910dd71">
    <w:panose1 w:val="00000000000000000000"/>
    <w:charset w:val="00"/>
    <w:family w:val="swiss"/>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6601" w:rsidRPr="00A81FCC" w:rsidRDefault="00806601" w:rsidP="00A81FCC">
      <w:r>
        <w:separator/>
      </w:r>
    </w:p>
  </w:footnote>
  <w:footnote w:type="continuationSeparator" w:id="0">
    <w:p w:rsidR="00806601" w:rsidRPr="00A81FCC" w:rsidRDefault="00806601" w:rsidP="00A81FC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A2485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182C0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F64E9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15C22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D8E41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63236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830C1F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8600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5606B5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9F0AF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17EF2"/>
    <w:multiLevelType w:val="hybridMultilevel"/>
    <w:tmpl w:val="7C94CD3A"/>
    <w:lvl w:ilvl="0" w:tplc="D578DBF6">
      <w:start w:val="1"/>
      <w:numFmt w:val="decimal"/>
      <w:pStyle w:val="20Reference"/>
      <w:suff w:val="space"/>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D223EB"/>
    <w:multiLevelType w:val="hybridMultilevel"/>
    <w:tmpl w:val="DE807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7F0E0B"/>
    <w:multiLevelType w:val="multilevel"/>
    <w:tmpl w:val="0409001D"/>
    <w:numStyleLink w:val="12References"/>
  </w:abstractNum>
  <w:abstractNum w:abstractNumId="13" w15:restartNumberingAfterBreak="0">
    <w:nsid w:val="1EA43B70"/>
    <w:multiLevelType w:val="hybridMultilevel"/>
    <w:tmpl w:val="9D648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CF0157"/>
    <w:multiLevelType w:val="multilevel"/>
    <w:tmpl w:val="0409001D"/>
    <w:styleLink w:val="12Referen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9E23FD6"/>
    <w:multiLevelType w:val="hybridMultilevel"/>
    <w:tmpl w:val="F16A290E"/>
    <w:lvl w:ilvl="0" w:tplc="0EF64DFA">
      <w:start w:val="1"/>
      <w:numFmt w:val="decimal"/>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E5A4D"/>
    <w:multiLevelType w:val="multilevel"/>
    <w:tmpl w:val="0409001D"/>
    <w:numStyleLink w:val="12Refereces"/>
  </w:abstractNum>
  <w:abstractNum w:abstractNumId="17" w15:restartNumberingAfterBreak="0">
    <w:nsid w:val="58A15947"/>
    <w:multiLevelType w:val="multilevel"/>
    <w:tmpl w:val="0409001D"/>
    <w:styleLink w:val="12Refereces"/>
    <w:lvl w:ilvl="0">
      <w:start w:val="1"/>
      <w:numFmt w:val="decimal"/>
      <w:lvlText w:val="%1)"/>
      <w:lvlJc w:val="left"/>
      <w:pPr>
        <w:ind w:left="360" w:hanging="360"/>
      </w:pPr>
      <w:rPr>
        <w:rFonts w:ascii="Century" w:hAnsi="Century"/>
        <w:sz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DEC3EF2"/>
    <w:multiLevelType w:val="hybridMultilevel"/>
    <w:tmpl w:val="461637F4"/>
    <w:lvl w:ilvl="0" w:tplc="C73AA1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86136D"/>
    <w:multiLevelType w:val="hybridMultilevel"/>
    <w:tmpl w:val="01FE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670F74"/>
    <w:multiLevelType w:val="multilevel"/>
    <w:tmpl w:val="0409001D"/>
    <w:lvl w:ilvl="0">
      <w:start w:val="1"/>
      <w:numFmt w:val="decimal"/>
      <w:lvlText w:val="%1"/>
      <w:lvlJc w:val="left"/>
      <w:pPr>
        <w:ind w:left="360" w:hanging="360"/>
      </w:pPr>
      <w:rPr>
        <w:rFonts w:ascii="Times New Roman" w:hAnsi="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7"/>
  </w:num>
  <w:num w:numId="2">
    <w:abstractNumId w:val="16"/>
  </w:num>
  <w:num w:numId="3">
    <w:abstractNumId w:val="11"/>
  </w:num>
  <w:num w:numId="4">
    <w:abstractNumId w:val="20"/>
  </w:num>
  <w:num w:numId="5">
    <w:abstractNumId w:val="14"/>
  </w:num>
  <w:num w:numId="6">
    <w:abstractNumId w:val="12"/>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3"/>
  </w:num>
  <w:num w:numId="18">
    <w:abstractNumId w:val="10"/>
  </w:num>
  <w:num w:numId="19">
    <w:abstractNumId w:val="19"/>
  </w:num>
  <w:num w:numId="20">
    <w:abstractNumId w:val="15"/>
  </w:num>
  <w:num w:numId="21">
    <w:abstractNumId w:val="18"/>
  </w:num>
  <w:num w:numId="22">
    <w:abstractNumId w:val="1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attachedTemplate r:id="rId1"/>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7DD"/>
    <w:rsid w:val="00011C57"/>
    <w:rsid w:val="000125B9"/>
    <w:rsid w:val="00036A6B"/>
    <w:rsid w:val="0004025B"/>
    <w:rsid w:val="0004113D"/>
    <w:rsid w:val="00046CD2"/>
    <w:rsid w:val="0005476E"/>
    <w:rsid w:val="000868B4"/>
    <w:rsid w:val="00090E6C"/>
    <w:rsid w:val="00092EDB"/>
    <w:rsid w:val="00097B01"/>
    <w:rsid w:val="000B3412"/>
    <w:rsid w:val="000C6B17"/>
    <w:rsid w:val="000D656F"/>
    <w:rsid w:val="000F01B6"/>
    <w:rsid w:val="001157DD"/>
    <w:rsid w:val="00122070"/>
    <w:rsid w:val="001253C0"/>
    <w:rsid w:val="00132097"/>
    <w:rsid w:val="00133559"/>
    <w:rsid w:val="001422FA"/>
    <w:rsid w:val="00143036"/>
    <w:rsid w:val="00143BF0"/>
    <w:rsid w:val="00174153"/>
    <w:rsid w:val="00181947"/>
    <w:rsid w:val="001900DE"/>
    <w:rsid w:val="001A2592"/>
    <w:rsid w:val="001A5A7B"/>
    <w:rsid w:val="001B54BC"/>
    <w:rsid w:val="001B74F2"/>
    <w:rsid w:val="001D29BD"/>
    <w:rsid w:val="001D2BEB"/>
    <w:rsid w:val="001E35C1"/>
    <w:rsid w:val="001E75D8"/>
    <w:rsid w:val="001F4A37"/>
    <w:rsid w:val="001F657A"/>
    <w:rsid w:val="002070D5"/>
    <w:rsid w:val="00212FF8"/>
    <w:rsid w:val="0021556D"/>
    <w:rsid w:val="002246D2"/>
    <w:rsid w:val="00227498"/>
    <w:rsid w:val="0023169E"/>
    <w:rsid w:val="00245015"/>
    <w:rsid w:val="00255DD1"/>
    <w:rsid w:val="00262D85"/>
    <w:rsid w:val="00275149"/>
    <w:rsid w:val="00280759"/>
    <w:rsid w:val="002A2B44"/>
    <w:rsid w:val="002D0C2C"/>
    <w:rsid w:val="002D451F"/>
    <w:rsid w:val="002E5FB1"/>
    <w:rsid w:val="002F05E1"/>
    <w:rsid w:val="002F43E7"/>
    <w:rsid w:val="003003BB"/>
    <w:rsid w:val="0030069A"/>
    <w:rsid w:val="00321891"/>
    <w:rsid w:val="00323712"/>
    <w:rsid w:val="003335F7"/>
    <w:rsid w:val="00343AD7"/>
    <w:rsid w:val="003448F5"/>
    <w:rsid w:val="0035356C"/>
    <w:rsid w:val="003575A3"/>
    <w:rsid w:val="00375E25"/>
    <w:rsid w:val="003819A5"/>
    <w:rsid w:val="00386929"/>
    <w:rsid w:val="003871DF"/>
    <w:rsid w:val="00390706"/>
    <w:rsid w:val="00392C6D"/>
    <w:rsid w:val="003B36FE"/>
    <w:rsid w:val="003C05D5"/>
    <w:rsid w:val="003C29C1"/>
    <w:rsid w:val="003C385F"/>
    <w:rsid w:val="003D47AA"/>
    <w:rsid w:val="003E5DC5"/>
    <w:rsid w:val="003F0509"/>
    <w:rsid w:val="003F342B"/>
    <w:rsid w:val="003F5B1E"/>
    <w:rsid w:val="003F662B"/>
    <w:rsid w:val="00407BEF"/>
    <w:rsid w:val="004155A7"/>
    <w:rsid w:val="004212EC"/>
    <w:rsid w:val="00450FD3"/>
    <w:rsid w:val="00451727"/>
    <w:rsid w:val="00456017"/>
    <w:rsid w:val="00465CE1"/>
    <w:rsid w:val="00473766"/>
    <w:rsid w:val="00485532"/>
    <w:rsid w:val="00492749"/>
    <w:rsid w:val="004942CD"/>
    <w:rsid w:val="004A34E3"/>
    <w:rsid w:val="004A34E6"/>
    <w:rsid w:val="004B02A5"/>
    <w:rsid w:val="004C4253"/>
    <w:rsid w:val="004D40F5"/>
    <w:rsid w:val="004D79C9"/>
    <w:rsid w:val="004E31E8"/>
    <w:rsid w:val="004E4685"/>
    <w:rsid w:val="004F06BF"/>
    <w:rsid w:val="005148DE"/>
    <w:rsid w:val="0052755A"/>
    <w:rsid w:val="0056094E"/>
    <w:rsid w:val="005625E9"/>
    <w:rsid w:val="00564198"/>
    <w:rsid w:val="005876E3"/>
    <w:rsid w:val="00597C7E"/>
    <w:rsid w:val="005B5A17"/>
    <w:rsid w:val="005B634F"/>
    <w:rsid w:val="005D070D"/>
    <w:rsid w:val="005F08E3"/>
    <w:rsid w:val="005F08E7"/>
    <w:rsid w:val="005F17D5"/>
    <w:rsid w:val="006000AF"/>
    <w:rsid w:val="006009F7"/>
    <w:rsid w:val="006050BC"/>
    <w:rsid w:val="006225F8"/>
    <w:rsid w:val="00633E4D"/>
    <w:rsid w:val="00637463"/>
    <w:rsid w:val="006440AD"/>
    <w:rsid w:val="00653F3F"/>
    <w:rsid w:val="00654BE6"/>
    <w:rsid w:val="0066054A"/>
    <w:rsid w:val="00672A5E"/>
    <w:rsid w:val="00684FDB"/>
    <w:rsid w:val="006A1E04"/>
    <w:rsid w:val="006D6AA3"/>
    <w:rsid w:val="006D7B87"/>
    <w:rsid w:val="006E12E6"/>
    <w:rsid w:val="006E6FC7"/>
    <w:rsid w:val="006F28AD"/>
    <w:rsid w:val="007012AE"/>
    <w:rsid w:val="00734A56"/>
    <w:rsid w:val="00747D45"/>
    <w:rsid w:val="00764CD9"/>
    <w:rsid w:val="007672EA"/>
    <w:rsid w:val="00786E36"/>
    <w:rsid w:val="007930EF"/>
    <w:rsid w:val="00793C81"/>
    <w:rsid w:val="007A60C4"/>
    <w:rsid w:val="007A6F09"/>
    <w:rsid w:val="007B4B0A"/>
    <w:rsid w:val="007D0234"/>
    <w:rsid w:val="007D3E13"/>
    <w:rsid w:val="007D4A2D"/>
    <w:rsid w:val="007F3799"/>
    <w:rsid w:val="007F3E22"/>
    <w:rsid w:val="008007B4"/>
    <w:rsid w:val="00803B0A"/>
    <w:rsid w:val="008044B5"/>
    <w:rsid w:val="00806601"/>
    <w:rsid w:val="00814955"/>
    <w:rsid w:val="00815FD7"/>
    <w:rsid w:val="00856A89"/>
    <w:rsid w:val="00897D77"/>
    <w:rsid w:val="008A275E"/>
    <w:rsid w:val="008D0C72"/>
    <w:rsid w:val="008E0E7A"/>
    <w:rsid w:val="008F0C65"/>
    <w:rsid w:val="008F2CB6"/>
    <w:rsid w:val="00921E75"/>
    <w:rsid w:val="009226C3"/>
    <w:rsid w:val="009407BF"/>
    <w:rsid w:val="0094557B"/>
    <w:rsid w:val="00947280"/>
    <w:rsid w:val="0095133D"/>
    <w:rsid w:val="0096294F"/>
    <w:rsid w:val="009732F2"/>
    <w:rsid w:val="00976513"/>
    <w:rsid w:val="00977F16"/>
    <w:rsid w:val="009966FF"/>
    <w:rsid w:val="009C6D0F"/>
    <w:rsid w:val="009D17AF"/>
    <w:rsid w:val="009D2FEF"/>
    <w:rsid w:val="009D701B"/>
    <w:rsid w:val="00A20999"/>
    <w:rsid w:val="00A36106"/>
    <w:rsid w:val="00A41B48"/>
    <w:rsid w:val="00A42887"/>
    <w:rsid w:val="00A43D1E"/>
    <w:rsid w:val="00A445EF"/>
    <w:rsid w:val="00A45F7B"/>
    <w:rsid w:val="00A512D7"/>
    <w:rsid w:val="00A81FCC"/>
    <w:rsid w:val="00A90FBE"/>
    <w:rsid w:val="00AC6FAC"/>
    <w:rsid w:val="00AC704A"/>
    <w:rsid w:val="00AD35C2"/>
    <w:rsid w:val="00AE4C96"/>
    <w:rsid w:val="00AF2E7F"/>
    <w:rsid w:val="00B00732"/>
    <w:rsid w:val="00B13B4D"/>
    <w:rsid w:val="00B24F23"/>
    <w:rsid w:val="00B31DE6"/>
    <w:rsid w:val="00B33DAE"/>
    <w:rsid w:val="00B42016"/>
    <w:rsid w:val="00B455A8"/>
    <w:rsid w:val="00B57679"/>
    <w:rsid w:val="00B63B84"/>
    <w:rsid w:val="00B82CDE"/>
    <w:rsid w:val="00BA4276"/>
    <w:rsid w:val="00BE1E6E"/>
    <w:rsid w:val="00BE4181"/>
    <w:rsid w:val="00C113D5"/>
    <w:rsid w:val="00C2449B"/>
    <w:rsid w:val="00C3783B"/>
    <w:rsid w:val="00C4260F"/>
    <w:rsid w:val="00C474C9"/>
    <w:rsid w:val="00C52F55"/>
    <w:rsid w:val="00C92409"/>
    <w:rsid w:val="00C95F29"/>
    <w:rsid w:val="00C97B7E"/>
    <w:rsid w:val="00CA32F4"/>
    <w:rsid w:val="00CA3560"/>
    <w:rsid w:val="00CA6799"/>
    <w:rsid w:val="00CB67FC"/>
    <w:rsid w:val="00CC134E"/>
    <w:rsid w:val="00CD4A9B"/>
    <w:rsid w:val="00CE0A58"/>
    <w:rsid w:val="00CE0C3F"/>
    <w:rsid w:val="00CE2D99"/>
    <w:rsid w:val="00CE3ED7"/>
    <w:rsid w:val="00CF5C15"/>
    <w:rsid w:val="00D02796"/>
    <w:rsid w:val="00D07C12"/>
    <w:rsid w:val="00D11892"/>
    <w:rsid w:val="00D35539"/>
    <w:rsid w:val="00D41C85"/>
    <w:rsid w:val="00D41D04"/>
    <w:rsid w:val="00D54D1C"/>
    <w:rsid w:val="00D91CB5"/>
    <w:rsid w:val="00DA2462"/>
    <w:rsid w:val="00DB18CA"/>
    <w:rsid w:val="00DB3A88"/>
    <w:rsid w:val="00DC0CC2"/>
    <w:rsid w:val="00DC5B71"/>
    <w:rsid w:val="00DC7E4B"/>
    <w:rsid w:val="00DD4428"/>
    <w:rsid w:val="00DE0ADD"/>
    <w:rsid w:val="00E06196"/>
    <w:rsid w:val="00E1326E"/>
    <w:rsid w:val="00E32386"/>
    <w:rsid w:val="00E36548"/>
    <w:rsid w:val="00E3717D"/>
    <w:rsid w:val="00E41444"/>
    <w:rsid w:val="00E4217F"/>
    <w:rsid w:val="00E53BBC"/>
    <w:rsid w:val="00E57C62"/>
    <w:rsid w:val="00E61E3A"/>
    <w:rsid w:val="00E650F5"/>
    <w:rsid w:val="00E74294"/>
    <w:rsid w:val="00E90499"/>
    <w:rsid w:val="00E94621"/>
    <w:rsid w:val="00EA6F8E"/>
    <w:rsid w:val="00EB42EF"/>
    <w:rsid w:val="00EC0BD6"/>
    <w:rsid w:val="00F0361F"/>
    <w:rsid w:val="00F14D3F"/>
    <w:rsid w:val="00F17884"/>
    <w:rsid w:val="00F32FB5"/>
    <w:rsid w:val="00F507AF"/>
    <w:rsid w:val="00F50E48"/>
    <w:rsid w:val="00F82443"/>
    <w:rsid w:val="00F8292F"/>
    <w:rsid w:val="00F866A8"/>
    <w:rsid w:val="00F8684C"/>
    <w:rsid w:val="00F914A3"/>
    <w:rsid w:val="00F936C0"/>
    <w:rsid w:val="00FB12D6"/>
    <w:rsid w:val="00FB1547"/>
    <w:rsid w:val="00FC0282"/>
    <w:rsid w:val="00FC2798"/>
    <w:rsid w:val="00FC4F52"/>
    <w:rsid w:val="00FC6746"/>
    <w:rsid w:val="00FE40B5"/>
    <w:rsid w:val="00FE61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E7E1FE0"/>
  <w15:docId w15:val="{F4FD6A13-2E49-41CD-AAB1-65C75E8D3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EastAsia"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emiHidden/>
    <w:qFormat/>
    <w:rsid w:val="00F0361F"/>
    <w:rPr>
      <w:sz w:val="16"/>
      <w:szCs w:val="1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OSATitle">
    <w:name w:val="OSA Title"/>
    <w:basedOn w:val="a"/>
    <w:next w:val="OSAAuthor"/>
    <w:qFormat/>
    <w:rsid w:val="00D07C12"/>
    <w:pPr>
      <w:spacing w:before="1200" w:after="200"/>
    </w:pPr>
    <w:rPr>
      <w:b/>
      <w:spacing w:val="6"/>
      <w:kern w:val="16"/>
      <w:position w:val="2"/>
      <w:sz w:val="44"/>
    </w:rPr>
  </w:style>
  <w:style w:type="paragraph" w:customStyle="1" w:styleId="OSAAuthor">
    <w:name w:val="OSA Author"/>
    <w:basedOn w:val="a"/>
    <w:next w:val="OSAAuthorAffliation"/>
    <w:link w:val="OSAAuthorChar"/>
    <w:qFormat/>
    <w:rsid w:val="002E5FB1"/>
    <w:pPr>
      <w:spacing w:after="120"/>
      <w:ind w:right="432"/>
    </w:pPr>
    <w:rPr>
      <w:b/>
      <w:smallCaps/>
      <w:color w:val="0070C0"/>
      <w:spacing w:val="6"/>
      <w:sz w:val="32"/>
    </w:rPr>
  </w:style>
  <w:style w:type="paragraph" w:customStyle="1" w:styleId="OSAAuthorAffliation">
    <w:name w:val="OSA Author Affliation"/>
    <w:basedOn w:val="OSAAuthor"/>
    <w:link w:val="OSAAuthorAffliationChar"/>
    <w:qFormat/>
    <w:rsid w:val="002E5FB1"/>
    <w:pPr>
      <w:spacing w:after="0"/>
    </w:pPr>
    <w:rPr>
      <w:b w:val="0"/>
      <w:i/>
      <w:smallCaps w:val="0"/>
      <w:color w:val="auto"/>
      <w:spacing w:val="0"/>
      <w:sz w:val="17"/>
    </w:rPr>
  </w:style>
  <w:style w:type="character" w:styleId="a3">
    <w:name w:val="Placeholder Text"/>
    <w:uiPriority w:val="99"/>
    <w:semiHidden/>
    <w:rsid w:val="00803B0A"/>
    <w:rPr>
      <w:color w:val="808080"/>
    </w:rPr>
  </w:style>
  <w:style w:type="paragraph" w:styleId="a4">
    <w:name w:val="Balloon Text"/>
    <w:basedOn w:val="a"/>
    <w:link w:val="a5"/>
    <w:uiPriority w:val="99"/>
    <w:semiHidden/>
    <w:unhideWhenUsed/>
    <w:rsid w:val="00803B0A"/>
    <w:rPr>
      <w:rFonts w:ascii="Tahoma" w:hAnsi="Tahoma" w:cs="Tahoma"/>
    </w:rPr>
  </w:style>
  <w:style w:type="character" w:customStyle="1" w:styleId="a5">
    <w:name w:val="批注框文本 字符"/>
    <w:link w:val="a4"/>
    <w:uiPriority w:val="99"/>
    <w:semiHidden/>
    <w:rsid w:val="00803B0A"/>
    <w:rPr>
      <w:rFonts w:ascii="Tahoma" w:hAnsi="Tahoma" w:cs="Tahoma"/>
      <w:sz w:val="16"/>
      <w:szCs w:val="16"/>
    </w:rPr>
  </w:style>
  <w:style w:type="paragraph" w:customStyle="1" w:styleId="OSACorrespondingAuthorEmail">
    <w:name w:val="OSA Corresponding Author Email"/>
    <w:basedOn w:val="OSAAuthorAffliation"/>
    <w:next w:val="OSAHistoryline"/>
    <w:link w:val="OSACorrespondingAuthorEmailChar"/>
    <w:qFormat/>
    <w:rsid w:val="008F2CB6"/>
    <w:pPr>
      <w:spacing w:after="80"/>
    </w:pPr>
  </w:style>
  <w:style w:type="paragraph" w:customStyle="1" w:styleId="OSAHistoryline">
    <w:name w:val="OSA History line"/>
    <w:basedOn w:val="OSACorrespondingAuthorEmail"/>
    <w:next w:val="OSAAbstract"/>
    <w:link w:val="OSAHistorylineChar"/>
    <w:autoRedefine/>
    <w:qFormat/>
    <w:rsid w:val="002E5FB1"/>
    <w:pPr>
      <w:pBdr>
        <w:bottom w:val="single" w:sz="4" w:space="4" w:color="auto"/>
      </w:pBdr>
      <w:spacing w:before="120" w:after="60"/>
      <w:ind w:right="0"/>
    </w:pPr>
    <w:rPr>
      <w:i w:val="0"/>
    </w:rPr>
  </w:style>
  <w:style w:type="paragraph" w:customStyle="1" w:styleId="OSAAbstract">
    <w:name w:val="OSA Abstract"/>
    <w:basedOn w:val="OSAHistoryline"/>
    <w:next w:val="OCISCodes"/>
    <w:link w:val="OSAAbstractChar"/>
    <w:autoRedefine/>
    <w:qFormat/>
    <w:rsid w:val="002E5FB1"/>
    <w:pPr>
      <w:pBdr>
        <w:bottom w:val="none" w:sz="0" w:space="0" w:color="auto"/>
      </w:pBdr>
      <w:spacing w:before="0" w:after="120"/>
      <w:ind w:left="432"/>
      <w:jc w:val="both"/>
    </w:pPr>
    <w:rPr>
      <w:rFonts w:ascii="Cambria" w:hAnsi="Cambria"/>
      <w:b/>
      <w:spacing w:val="-2"/>
      <w:sz w:val="19"/>
    </w:rPr>
  </w:style>
  <w:style w:type="paragraph" w:customStyle="1" w:styleId="OCISCodes">
    <w:name w:val="OCIS Codes"/>
    <w:basedOn w:val="OSAAbstract"/>
    <w:next w:val="DOI"/>
    <w:link w:val="OCISCodesChar"/>
    <w:qFormat/>
    <w:rsid w:val="008F2CB6"/>
    <w:pPr>
      <w:spacing w:before="120"/>
      <w:jc w:val="left"/>
    </w:pPr>
    <w:rPr>
      <w:rFonts w:ascii="Calibri" w:hAnsi="Calibri"/>
      <w:b w:val="0"/>
      <w:i/>
      <w:sz w:val="17"/>
    </w:rPr>
  </w:style>
  <w:style w:type="paragraph" w:customStyle="1" w:styleId="OSABody">
    <w:name w:val="OSA Body"/>
    <w:basedOn w:val="a"/>
    <w:next w:val="10BodyIndent"/>
    <w:link w:val="OSABodyChar"/>
    <w:autoRedefine/>
    <w:qFormat/>
    <w:rsid w:val="002E5FB1"/>
    <w:pPr>
      <w:jc w:val="both"/>
    </w:pPr>
    <w:rPr>
      <w:rFonts w:ascii="Cambria" w:hAnsi="Cambria"/>
      <w:spacing w:val="-8"/>
      <w:sz w:val="18"/>
    </w:rPr>
  </w:style>
  <w:style w:type="paragraph" w:customStyle="1" w:styleId="10BodyIndent">
    <w:name w:val="10 Body Indent"/>
    <w:basedOn w:val="OSABody"/>
    <w:link w:val="10BodyIndentChar"/>
    <w:autoRedefine/>
    <w:qFormat/>
    <w:rsid w:val="006050BC"/>
    <w:pPr>
      <w:tabs>
        <w:tab w:val="left" w:pos="1350"/>
      </w:tabs>
      <w:autoSpaceDE w:val="0"/>
      <w:autoSpaceDN w:val="0"/>
      <w:adjustRightInd w:val="0"/>
      <w:jc w:val="left"/>
    </w:pPr>
    <w:rPr>
      <w:rFonts w:eastAsia="Malgun Gothic"/>
    </w:rPr>
  </w:style>
  <w:style w:type="paragraph" w:customStyle="1" w:styleId="10Acknowledgments">
    <w:name w:val="10 Acknowledgments"/>
    <w:basedOn w:val="10BodyIndent"/>
    <w:autoRedefine/>
    <w:rsid w:val="00EB42EF"/>
    <w:pPr>
      <w:spacing w:before="120"/>
    </w:pPr>
    <w:rPr>
      <w:rFonts w:cs="AdvOTdbe06fba"/>
      <w:color w:val="000000"/>
      <w:szCs w:val="20"/>
    </w:rPr>
  </w:style>
  <w:style w:type="paragraph" w:customStyle="1" w:styleId="12Head1">
    <w:name w:val="12 Head1"/>
    <w:basedOn w:val="a"/>
    <w:link w:val="12Head1Char"/>
    <w:qFormat/>
    <w:rsid w:val="008F2CB6"/>
    <w:pPr>
      <w:autoSpaceDE w:val="0"/>
      <w:autoSpaceDN w:val="0"/>
      <w:adjustRightInd w:val="0"/>
      <w:spacing w:before="240" w:after="40"/>
      <w:jc w:val="both"/>
    </w:pPr>
    <w:rPr>
      <w:rFonts w:cs="AdvOT9cb306be.B"/>
      <w:b/>
      <w:sz w:val="22"/>
      <w:szCs w:val="18"/>
    </w:rPr>
  </w:style>
  <w:style w:type="numbering" w:customStyle="1" w:styleId="12Refereces">
    <w:name w:val="12 Refereces"/>
    <w:basedOn w:val="a2"/>
    <w:uiPriority w:val="99"/>
    <w:rsid w:val="00EB42EF"/>
    <w:pPr>
      <w:numPr>
        <w:numId w:val="1"/>
      </w:numPr>
    </w:pPr>
  </w:style>
  <w:style w:type="numbering" w:customStyle="1" w:styleId="12References">
    <w:name w:val="12 References"/>
    <w:basedOn w:val="a2"/>
    <w:uiPriority w:val="99"/>
    <w:rsid w:val="00EB42EF"/>
    <w:pPr>
      <w:numPr>
        <w:numId w:val="5"/>
      </w:numPr>
    </w:pPr>
  </w:style>
  <w:style w:type="paragraph" w:customStyle="1" w:styleId="18Figure">
    <w:name w:val="18 Figure"/>
    <w:basedOn w:val="OSABody"/>
    <w:next w:val="19FigureCaption"/>
    <w:autoRedefine/>
    <w:qFormat/>
    <w:rsid w:val="00E90499"/>
    <w:pPr>
      <w:jc w:val="center"/>
    </w:pPr>
    <w:rPr>
      <w:rFonts w:cs="AdvOT8910dd71"/>
      <w:sz w:val="17"/>
      <w:szCs w:val="14"/>
    </w:rPr>
  </w:style>
  <w:style w:type="paragraph" w:customStyle="1" w:styleId="19FigureCaption">
    <w:name w:val="19 Figure Caption"/>
    <w:basedOn w:val="18Figure"/>
    <w:next w:val="OSABody"/>
    <w:autoRedefine/>
    <w:qFormat/>
    <w:rsid w:val="002E5FB1"/>
    <w:pPr>
      <w:pBdr>
        <w:bottom w:val="single" w:sz="4" w:space="2" w:color="auto"/>
      </w:pBdr>
      <w:spacing w:before="120" w:after="120"/>
      <w:jc w:val="both"/>
    </w:pPr>
    <w:rPr>
      <w:sz w:val="18"/>
    </w:rPr>
  </w:style>
  <w:style w:type="paragraph" w:customStyle="1" w:styleId="20Reference">
    <w:name w:val="20 Reference"/>
    <w:basedOn w:val="12Head1"/>
    <w:qFormat/>
    <w:rsid w:val="005148DE"/>
    <w:pPr>
      <w:numPr>
        <w:numId w:val="18"/>
      </w:numPr>
      <w:spacing w:before="0" w:after="0"/>
      <w:jc w:val="left"/>
    </w:pPr>
    <w:rPr>
      <w:b w:val="0"/>
      <w:spacing w:val="-6"/>
      <w:sz w:val="17"/>
    </w:rPr>
  </w:style>
  <w:style w:type="table" w:styleId="a6">
    <w:name w:val="Table Grid"/>
    <w:basedOn w:val="a1"/>
    <w:uiPriority w:val="59"/>
    <w:rsid w:val="00897D7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5TableTitle">
    <w:name w:val="15 Table Title"/>
    <w:basedOn w:val="10BodyIndent"/>
    <w:qFormat/>
    <w:rsid w:val="00E90499"/>
    <w:pPr>
      <w:spacing w:before="240"/>
      <w:jc w:val="center"/>
    </w:pPr>
    <w:rPr>
      <w:b/>
      <w:szCs w:val="18"/>
    </w:rPr>
  </w:style>
  <w:style w:type="paragraph" w:customStyle="1" w:styleId="16TableHeading">
    <w:name w:val="16 Table Heading"/>
    <w:basedOn w:val="10BodyIndent"/>
    <w:qFormat/>
    <w:rsid w:val="003819A5"/>
    <w:pPr>
      <w:jc w:val="center"/>
    </w:pPr>
    <w:rPr>
      <w:szCs w:val="18"/>
    </w:rPr>
  </w:style>
  <w:style w:type="paragraph" w:customStyle="1" w:styleId="17TableBody">
    <w:name w:val="17 Table Body"/>
    <w:basedOn w:val="10BodyIndent"/>
    <w:qFormat/>
    <w:rsid w:val="008F2CB6"/>
    <w:pPr>
      <w:jc w:val="center"/>
    </w:pPr>
    <w:rPr>
      <w:szCs w:val="18"/>
    </w:rPr>
  </w:style>
  <w:style w:type="paragraph" w:customStyle="1" w:styleId="MTDisplayEquation">
    <w:name w:val="MTDisplayEquation"/>
    <w:basedOn w:val="10BodyIndent"/>
    <w:next w:val="a"/>
    <w:link w:val="MTDisplayEquationChar"/>
    <w:rsid w:val="00E74294"/>
    <w:pPr>
      <w:tabs>
        <w:tab w:val="center" w:pos="2480"/>
        <w:tab w:val="right" w:pos="4940"/>
      </w:tabs>
      <w:spacing w:before="240" w:after="120"/>
    </w:pPr>
  </w:style>
  <w:style w:type="character" w:customStyle="1" w:styleId="OSABodyChar">
    <w:name w:val="OSA Body Char"/>
    <w:link w:val="OSABody"/>
    <w:rsid w:val="002E5FB1"/>
    <w:rPr>
      <w:rFonts w:ascii="Cambria" w:hAnsi="Cambria"/>
      <w:spacing w:val="-8"/>
      <w:sz w:val="18"/>
      <w:szCs w:val="16"/>
    </w:rPr>
  </w:style>
  <w:style w:type="character" w:customStyle="1" w:styleId="10BodyIndentChar">
    <w:name w:val="10 Body Indent Char"/>
    <w:link w:val="10BodyIndent"/>
    <w:rsid w:val="006050BC"/>
    <w:rPr>
      <w:rFonts w:ascii="Cambria" w:eastAsia="Malgun Gothic" w:hAnsi="Cambria"/>
      <w:spacing w:val="-8"/>
      <w:sz w:val="18"/>
      <w:szCs w:val="16"/>
    </w:rPr>
  </w:style>
  <w:style w:type="character" w:customStyle="1" w:styleId="MTDisplayEquationChar">
    <w:name w:val="MTDisplayEquation Char"/>
    <w:link w:val="MTDisplayEquation"/>
    <w:rsid w:val="00E74294"/>
    <w:rPr>
      <w:rFonts w:ascii="Century" w:eastAsia="Malgun Gothic" w:hAnsi="Century"/>
      <w:spacing w:val="-8"/>
      <w:szCs w:val="22"/>
    </w:rPr>
  </w:style>
  <w:style w:type="character" w:styleId="a7">
    <w:name w:val="Hyperlink"/>
    <w:uiPriority w:val="99"/>
    <w:unhideWhenUsed/>
    <w:rsid w:val="00FE40B5"/>
    <w:rPr>
      <w:color w:val="0000FF"/>
      <w:u w:val="single"/>
    </w:rPr>
  </w:style>
  <w:style w:type="paragraph" w:customStyle="1" w:styleId="11Equations">
    <w:name w:val="11 Equations"/>
    <w:autoRedefine/>
    <w:rsid w:val="008F0C65"/>
    <w:pPr>
      <w:spacing w:before="100" w:after="100"/>
      <w:jc w:val="both"/>
    </w:pPr>
    <w:rPr>
      <w:rFonts w:ascii="Garamond" w:hAnsi="Garamond"/>
      <w:sz w:val="16"/>
      <w:szCs w:val="22"/>
    </w:rPr>
  </w:style>
  <w:style w:type="character" w:customStyle="1" w:styleId="MTEquationSection">
    <w:name w:val="MTEquationSection"/>
    <w:rsid w:val="006009F7"/>
    <w:rPr>
      <w:vanish/>
    </w:rPr>
  </w:style>
  <w:style w:type="paragraph" w:customStyle="1" w:styleId="OEFigureCaption">
    <w:name w:val="OE Figure Caption"/>
    <w:basedOn w:val="a"/>
    <w:next w:val="OEBodySP"/>
    <w:rsid w:val="00CA32F4"/>
    <w:pPr>
      <w:spacing w:before="120"/>
      <w:ind w:left="720" w:right="720"/>
      <w:jc w:val="both"/>
    </w:pPr>
    <w:rPr>
      <w:rFonts w:ascii="Times New Roman" w:hAnsi="Times New Roman"/>
      <w:szCs w:val="20"/>
    </w:rPr>
  </w:style>
  <w:style w:type="paragraph" w:customStyle="1" w:styleId="OEBodySP">
    <w:name w:val="OE Body SP"/>
    <w:basedOn w:val="a"/>
    <w:uiPriority w:val="99"/>
    <w:rsid w:val="00CA32F4"/>
    <w:pPr>
      <w:ind w:firstLine="360"/>
      <w:jc w:val="both"/>
    </w:pPr>
    <w:rPr>
      <w:rFonts w:ascii="Times New Roman" w:hAnsi="Times New Roman"/>
      <w:sz w:val="20"/>
      <w:szCs w:val="20"/>
    </w:rPr>
  </w:style>
  <w:style w:type="paragraph" w:styleId="a8">
    <w:name w:val="header"/>
    <w:basedOn w:val="a"/>
    <w:link w:val="a9"/>
    <w:uiPriority w:val="99"/>
    <w:unhideWhenUsed/>
    <w:rsid w:val="00A81FCC"/>
    <w:pPr>
      <w:tabs>
        <w:tab w:val="center" w:pos="4680"/>
        <w:tab w:val="right" w:pos="9360"/>
      </w:tabs>
    </w:pPr>
  </w:style>
  <w:style w:type="character" w:customStyle="1" w:styleId="a9">
    <w:name w:val="页眉 字符"/>
    <w:link w:val="a8"/>
    <w:uiPriority w:val="99"/>
    <w:rsid w:val="00A81FCC"/>
    <w:rPr>
      <w:sz w:val="22"/>
      <w:szCs w:val="22"/>
    </w:rPr>
  </w:style>
  <w:style w:type="paragraph" w:styleId="aa">
    <w:name w:val="footer"/>
    <w:basedOn w:val="a"/>
    <w:link w:val="ab"/>
    <w:uiPriority w:val="99"/>
    <w:unhideWhenUsed/>
    <w:rsid w:val="00A81FCC"/>
    <w:pPr>
      <w:tabs>
        <w:tab w:val="center" w:pos="4680"/>
        <w:tab w:val="right" w:pos="9360"/>
      </w:tabs>
    </w:pPr>
  </w:style>
  <w:style w:type="character" w:customStyle="1" w:styleId="ab">
    <w:name w:val="页脚 字符"/>
    <w:link w:val="aa"/>
    <w:uiPriority w:val="99"/>
    <w:rsid w:val="00A81FCC"/>
    <w:rPr>
      <w:sz w:val="22"/>
      <w:szCs w:val="22"/>
    </w:rPr>
  </w:style>
  <w:style w:type="paragraph" w:customStyle="1" w:styleId="DOI">
    <w:name w:val="DOI"/>
    <w:basedOn w:val="OCISCodes"/>
    <w:next w:val="OSABody"/>
    <w:link w:val="DOIChar"/>
    <w:qFormat/>
    <w:rsid w:val="00FC4F52"/>
    <w:pPr>
      <w:pBdr>
        <w:bottom w:val="single" w:sz="4" w:space="6" w:color="auto"/>
      </w:pBdr>
      <w:spacing w:after="360"/>
    </w:pPr>
    <w:rPr>
      <w:i w:val="0"/>
    </w:rPr>
  </w:style>
  <w:style w:type="character" w:customStyle="1" w:styleId="OSAAuthorChar">
    <w:name w:val="OSA Author Char"/>
    <w:link w:val="OSAAuthor"/>
    <w:rsid w:val="002E5FB1"/>
    <w:rPr>
      <w:b/>
      <w:smallCaps/>
      <w:color w:val="0070C0"/>
      <w:spacing w:val="6"/>
      <w:sz w:val="32"/>
      <w:szCs w:val="16"/>
    </w:rPr>
  </w:style>
  <w:style w:type="character" w:customStyle="1" w:styleId="OSAAuthorAffliationChar">
    <w:name w:val="OSA Author Affliation Char"/>
    <w:link w:val="OSAAuthorAffliation"/>
    <w:rsid w:val="002E5FB1"/>
    <w:rPr>
      <w:i/>
      <w:sz w:val="17"/>
      <w:szCs w:val="16"/>
    </w:rPr>
  </w:style>
  <w:style w:type="character" w:customStyle="1" w:styleId="OSACorrespondingAuthorEmailChar">
    <w:name w:val="OSA Corresponding Author Email Char"/>
    <w:link w:val="OSACorrespondingAuthorEmail"/>
    <w:rsid w:val="008F2CB6"/>
    <w:rPr>
      <w:i/>
      <w:sz w:val="18"/>
      <w:szCs w:val="16"/>
    </w:rPr>
  </w:style>
  <w:style w:type="character" w:customStyle="1" w:styleId="OSAHistorylineChar">
    <w:name w:val="OSA History line Char"/>
    <w:link w:val="OSAHistoryline"/>
    <w:rsid w:val="002E5FB1"/>
    <w:rPr>
      <w:sz w:val="17"/>
      <w:szCs w:val="16"/>
    </w:rPr>
  </w:style>
  <w:style w:type="character" w:customStyle="1" w:styleId="OSAAbstractChar">
    <w:name w:val="OSA Abstract Char"/>
    <w:link w:val="OSAAbstract"/>
    <w:rsid w:val="002E5FB1"/>
    <w:rPr>
      <w:rFonts w:ascii="Cambria" w:hAnsi="Cambria"/>
      <w:b/>
      <w:spacing w:val="-2"/>
      <w:sz w:val="19"/>
      <w:szCs w:val="16"/>
    </w:rPr>
  </w:style>
  <w:style w:type="character" w:customStyle="1" w:styleId="OCISCodesChar">
    <w:name w:val="OCIS Codes Char"/>
    <w:link w:val="OCISCodes"/>
    <w:rsid w:val="008F2CB6"/>
    <w:rPr>
      <w:i/>
      <w:spacing w:val="-2"/>
      <w:sz w:val="17"/>
      <w:szCs w:val="16"/>
    </w:rPr>
  </w:style>
  <w:style w:type="character" w:customStyle="1" w:styleId="DOIChar">
    <w:name w:val="DOI Char"/>
    <w:link w:val="DOI"/>
    <w:rsid w:val="00FC4F52"/>
    <w:rPr>
      <w:spacing w:val="-2"/>
      <w:sz w:val="17"/>
      <w:szCs w:val="16"/>
    </w:rPr>
  </w:style>
  <w:style w:type="character" w:styleId="ac">
    <w:name w:val="annotation reference"/>
    <w:uiPriority w:val="99"/>
    <w:semiHidden/>
    <w:unhideWhenUsed/>
    <w:rsid w:val="00FB12D6"/>
    <w:rPr>
      <w:sz w:val="16"/>
      <w:szCs w:val="16"/>
    </w:rPr>
  </w:style>
  <w:style w:type="paragraph" w:styleId="ad">
    <w:name w:val="annotation text"/>
    <w:basedOn w:val="a"/>
    <w:link w:val="ae"/>
    <w:uiPriority w:val="99"/>
    <w:semiHidden/>
    <w:unhideWhenUsed/>
    <w:rsid w:val="00FB12D6"/>
    <w:rPr>
      <w:sz w:val="20"/>
      <w:szCs w:val="20"/>
    </w:rPr>
  </w:style>
  <w:style w:type="character" w:customStyle="1" w:styleId="ae">
    <w:name w:val="批注文字 字符"/>
    <w:basedOn w:val="a0"/>
    <w:link w:val="ad"/>
    <w:uiPriority w:val="99"/>
    <w:semiHidden/>
    <w:rsid w:val="00FB12D6"/>
  </w:style>
  <w:style w:type="paragraph" w:styleId="af">
    <w:name w:val="annotation subject"/>
    <w:basedOn w:val="ad"/>
    <w:next w:val="ad"/>
    <w:link w:val="af0"/>
    <w:uiPriority w:val="99"/>
    <w:semiHidden/>
    <w:unhideWhenUsed/>
    <w:rsid w:val="00FB12D6"/>
    <w:rPr>
      <w:b/>
      <w:bCs/>
    </w:rPr>
  </w:style>
  <w:style w:type="character" w:customStyle="1" w:styleId="af0">
    <w:name w:val="批注主题 字符"/>
    <w:link w:val="af"/>
    <w:uiPriority w:val="99"/>
    <w:semiHidden/>
    <w:rsid w:val="00FB12D6"/>
    <w:rPr>
      <w:b/>
      <w:bCs/>
    </w:rPr>
  </w:style>
  <w:style w:type="paragraph" w:customStyle="1" w:styleId="13Head2">
    <w:name w:val="13 Head2"/>
    <w:basedOn w:val="12Head1"/>
    <w:link w:val="13Head2Char"/>
    <w:qFormat/>
    <w:rsid w:val="0035356C"/>
    <w:rPr>
      <w:sz w:val="18"/>
      <w:szCs w:val="20"/>
    </w:rPr>
  </w:style>
  <w:style w:type="paragraph" w:customStyle="1" w:styleId="14Head3">
    <w:name w:val="14 Head3"/>
    <w:basedOn w:val="13Head2"/>
    <w:link w:val="14Head3Char"/>
    <w:qFormat/>
    <w:rsid w:val="0035356C"/>
    <w:rPr>
      <w:b w:val="0"/>
      <w:i/>
    </w:rPr>
  </w:style>
  <w:style w:type="character" w:customStyle="1" w:styleId="12Head1Char">
    <w:name w:val="12 Head1 Char"/>
    <w:link w:val="12Head1"/>
    <w:rsid w:val="008F2CB6"/>
    <w:rPr>
      <w:rFonts w:cs="AdvOT9cb306be.B"/>
      <w:b/>
      <w:sz w:val="22"/>
      <w:szCs w:val="18"/>
    </w:rPr>
  </w:style>
  <w:style w:type="character" w:customStyle="1" w:styleId="13Head2Char">
    <w:name w:val="13 Head2 Char"/>
    <w:link w:val="13Head2"/>
    <w:rsid w:val="0035356C"/>
    <w:rPr>
      <w:rFonts w:cs="AdvOT9cb306be.B"/>
      <w:b/>
      <w:sz w:val="18"/>
      <w:szCs w:val="18"/>
    </w:rPr>
  </w:style>
  <w:style w:type="paragraph" w:customStyle="1" w:styleId="11Equations1">
    <w:name w:val="11 Equations1"/>
    <w:next w:val="11Equations"/>
    <w:autoRedefine/>
    <w:qFormat/>
    <w:rsid w:val="00786E36"/>
    <w:pPr>
      <w:spacing w:before="100" w:after="100"/>
      <w:jc w:val="right"/>
    </w:pPr>
    <w:rPr>
      <w:rFonts w:ascii="Arial" w:hAnsi="Arial"/>
      <w:b/>
      <w:szCs w:val="22"/>
    </w:rPr>
  </w:style>
  <w:style w:type="character" w:customStyle="1" w:styleId="14Head3Char">
    <w:name w:val="14 Head3 Char"/>
    <w:link w:val="14Head3"/>
    <w:rsid w:val="0035356C"/>
    <w:rPr>
      <w:rFonts w:cs="AdvOT9cb306be.B"/>
      <w:b w:val="0"/>
      <w:i/>
      <w:sz w:val="18"/>
      <w:szCs w:val="18"/>
    </w:rPr>
  </w:style>
  <w:style w:type="paragraph" w:customStyle="1" w:styleId="OSABodyIndent">
    <w:name w:val="OSA Body Indent"/>
    <w:basedOn w:val="a"/>
    <w:link w:val="OSABodyIndentChar"/>
    <w:autoRedefine/>
    <w:qFormat/>
    <w:rsid w:val="00BE1E6E"/>
    <w:pPr>
      <w:tabs>
        <w:tab w:val="left" w:pos="1350"/>
      </w:tabs>
      <w:autoSpaceDE w:val="0"/>
      <w:autoSpaceDN w:val="0"/>
      <w:adjustRightInd w:val="0"/>
      <w:ind w:firstLine="187"/>
      <w:jc w:val="both"/>
    </w:pPr>
    <w:rPr>
      <w:rFonts w:ascii="Cambria" w:eastAsia="Malgun Gothic" w:hAnsi="Cambria"/>
      <w:spacing w:val="-8"/>
      <w:sz w:val="18"/>
    </w:rPr>
  </w:style>
  <w:style w:type="character" w:customStyle="1" w:styleId="OSABodyIndentChar">
    <w:name w:val="OSA Body Indent Char"/>
    <w:link w:val="OSABodyIndent"/>
    <w:rsid w:val="00BE1E6E"/>
    <w:rPr>
      <w:rFonts w:ascii="Cambria" w:eastAsia="Malgun Gothic" w:hAnsi="Cambria"/>
      <w:spacing w:val="-8"/>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8441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iyu\Desktop\article-self-mode-locking-Pr-YLF\submit\AO\Responses%20to%20Reviewers\ao_jos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1E3764EE-D1D0-4BA9-BABA-09DBEE24F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ao_josa.dotx</Template>
  <TotalTime>43</TotalTime>
  <Pages>3</Pages>
  <Words>2187</Words>
  <Characters>12466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Optical Society of America</Company>
  <LinksUpToDate>false</LinksUpToDate>
  <CharactersWithSpaces>14624</CharactersWithSpaces>
  <SharedDoc>false</SharedDoc>
  <HLinks>
    <vt:vector size="12" baseType="variant">
      <vt:variant>
        <vt:i4>2818118</vt:i4>
      </vt:variant>
      <vt:variant>
        <vt:i4>3</vt:i4>
      </vt:variant>
      <vt:variant>
        <vt:i4>0</vt:i4>
      </vt:variant>
      <vt:variant>
        <vt:i4>5</vt:i4>
      </vt:variant>
      <vt:variant>
        <vt:lpwstr>http://www.opticsinfobase.org/submit/style/jrnls_style.cfm</vt:lpwstr>
      </vt:variant>
      <vt:variant>
        <vt:lpwstr/>
      </vt:variant>
      <vt:variant>
        <vt:i4>2687088</vt:i4>
      </vt:variant>
      <vt:variant>
        <vt:i4>0</vt:i4>
      </vt:variant>
      <vt:variant>
        <vt:i4>0</vt:i4>
      </vt:variant>
      <vt:variant>
        <vt:i4>5</vt:i4>
      </vt:variant>
      <vt:variant>
        <vt:lpwstr>mailto:author_three@uni-jena.de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saiyu</dc:creator>
  <cp:keywords/>
  <dc:description/>
  <cp:lastModifiedBy>Saiyu Luo</cp:lastModifiedBy>
  <cp:revision>21</cp:revision>
  <cp:lastPrinted>2014-03-12T18:40:00Z</cp:lastPrinted>
  <dcterms:created xsi:type="dcterms:W3CDTF">2017-10-29T12:32:00Z</dcterms:created>
  <dcterms:modified xsi:type="dcterms:W3CDTF">2017-10-29T13:22:00Z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